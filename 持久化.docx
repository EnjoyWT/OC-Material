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343D" w14:textId="5318682B" w:rsidR="00FD22B1" w:rsidRPr="0028141E" w:rsidRDefault="00FD22B1" w:rsidP="00FD22B1">
      <w:pPr>
        <w:pStyle w:val="a6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持久化</w:t>
      </w:r>
    </w:p>
    <w:p w14:paraId="2BD92AB7" w14:textId="3C858484" w:rsidR="008F4003" w:rsidRPr="0028141E" w:rsidRDefault="00FD22B1" w:rsidP="008F4003">
      <w:pPr>
        <w:pStyle w:val="1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概念</w:t>
      </w:r>
    </w:p>
    <w:p w14:paraId="03CF1787" w14:textId="3AC65AD4" w:rsidR="00FD22B1" w:rsidRPr="0028141E" w:rsidRDefault="00FD22B1" w:rsidP="00FD22B1">
      <w:pPr>
        <w:widowControl/>
        <w:jc w:val="left"/>
        <w:rPr>
          <w:rFonts w:ascii="宋体" w:eastAsia="宋体" w:hAnsi="宋体" w:cs="宋体"/>
          <w:color w:val="404040"/>
          <w:kern w:val="0"/>
          <w:sz w:val="24"/>
          <w:shd w:val="clear" w:color="auto" w:fill="FFFFFF"/>
        </w:rPr>
      </w:pPr>
      <w:r w:rsidRPr="0028141E">
        <w:rPr>
          <w:rFonts w:ascii="宋体" w:eastAsia="宋体" w:hAnsi="宋体" w:cs="宋体"/>
          <w:color w:val="404040"/>
          <w:kern w:val="0"/>
          <w:sz w:val="24"/>
          <w:shd w:val="clear" w:color="auto" w:fill="FFFFFF"/>
        </w:rPr>
        <w:t>所谓的数据持久化，就是将数据保存到硬盘中，使得在应用程序或机器重启后可以继续访问之前保存的数据，既可以减少用户流量消耗，也可以增强APP的体验效果。</w:t>
      </w:r>
    </w:p>
    <w:p w14:paraId="6697471D" w14:textId="2055C5E2" w:rsidR="00FD22B1" w:rsidRPr="0028141E" w:rsidRDefault="00FD22B1" w:rsidP="00FD22B1">
      <w:pPr>
        <w:pStyle w:val="1"/>
        <w:rPr>
          <w:rFonts w:ascii="宋体" w:eastAsia="宋体" w:hAnsi="宋体"/>
          <w:shd w:val="clear" w:color="auto" w:fill="FFFFFF"/>
        </w:rPr>
      </w:pPr>
      <w:r w:rsidRPr="0028141E">
        <w:rPr>
          <w:rFonts w:ascii="宋体" w:eastAsia="宋体" w:hAnsi="宋体" w:hint="eastAsia"/>
          <w:shd w:val="clear" w:color="auto" w:fill="FFFFFF"/>
        </w:rPr>
        <w:t>工具</w:t>
      </w:r>
    </w:p>
    <w:p w14:paraId="159536F6" w14:textId="055F3291" w:rsidR="00C70AC4" w:rsidRPr="0028141E" w:rsidRDefault="00C70AC4" w:rsidP="003F0ABF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分类</w:t>
      </w:r>
    </w:p>
    <w:p w14:paraId="5FE44803" w14:textId="0667DB68" w:rsidR="00823474" w:rsidRPr="0028141E" w:rsidRDefault="00823474" w:rsidP="00823474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属性列表（plist存储）</w:t>
      </w:r>
      <w:r w:rsidR="00E30525" w:rsidRPr="0028141E">
        <w:rPr>
          <w:rFonts w:ascii="宋体" w:eastAsia="宋体" w:hAnsi="宋体" w:cs="宋体" w:hint="eastAsia"/>
          <w:color w:val="404040"/>
          <w:kern w:val="0"/>
          <w:sz w:val="24"/>
        </w:rPr>
        <w:t>：</w:t>
      </w:r>
    </w:p>
    <w:p w14:paraId="53AB8437" w14:textId="77777777" w:rsidR="00823474" w:rsidRPr="0028141E" w:rsidRDefault="00823474" w:rsidP="00823474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偏好设置（NSUserDefaults）</w:t>
      </w:r>
    </w:p>
    <w:p w14:paraId="75FC05BF" w14:textId="77777777" w:rsidR="00823474" w:rsidRPr="0028141E" w:rsidRDefault="00823474" w:rsidP="00823474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归档序列化存储</w:t>
      </w:r>
    </w:p>
    <w:p w14:paraId="6075736F" w14:textId="77777777" w:rsidR="00823474" w:rsidRPr="0028141E" w:rsidRDefault="00823474" w:rsidP="00823474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CoreData</w:t>
      </w:r>
    </w:p>
    <w:p w14:paraId="0CDA6A7F" w14:textId="328C78E3" w:rsidR="00823474" w:rsidRPr="0028141E" w:rsidRDefault="00823474" w:rsidP="00823474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SQL</w:t>
      </w:r>
      <w:r w:rsidR="00FF24DC" w:rsidRPr="0028141E">
        <w:rPr>
          <w:rFonts w:ascii="宋体" w:eastAsia="宋体" w:hAnsi="宋体" w:cs="宋体" w:hint="eastAsia"/>
          <w:color w:val="404040"/>
          <w:kern w:val="0"/>
          <w:sz w:val="24"/>
        </w:rPr>
        <w:t>ite</w:t>
      </w:r>
    </w:p>
    <w:p w14:paraId="7A50B728" w14:textId="027142ED" w:rsidR="008F7487" w:rsidRPr="0028141E" w:rsidRDefault="00230ADF" w:rsidP="00B10E6B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K</w:t>
      </w: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eychain</w:t>
      </w:r>
    </w:p>
    <w:p w14:paraId="4E2136D1" w14:textId="78C17DBA" w:rsidR="009B6297" w:rsidRPr="0028141E" w:rsidRDefault="009B6297" w:rsidP="00B10E6B">
      <w:pPr>
        <w:pStyle w:val="a8"/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Y</w:t>
      </w:r>
      <w:r w:rsidRPr="0028141E">
        <w:rPr>
          <w:rFonts w:ascii="宋体" w:eastAsia="宋体" w:hAnsi="宋体" w:cs="宋体"/>
          <w:color w:val="404040"/>
          <w:kern w:val="0"/>
          <w:sz w:val="24"/>
        </w:rPr>
        <w:t>YC</w:t>
      </w: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a</w:t>
      </w:r>
      <w:r w:rsidR="00745C6B" w:rsidRPr="0028141E">
        <w:rPr>
          <w:rFonts w:ascii="宋体" w:eastAsia="宋体" w:hAnsi="宋体" w:cs="宋体" w:hint="eastAsia"/>
          <w:color w:val="404040"/>
          <w:kern w:val="0"/>
          <w:sz w:val="24"/>
        </w:rPr>
        <w:t>c</w:t>
      </w: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he</w:t>
      </w:r>
    </w:p>
    <w:p w14:paraId="5327846E" w14:textId="48CBFF25" w:rsidR="00632A00" w:rsidRPr="0028141E" w:rsidRDefault="00632A00" w:rsidP="00632A00">
      <w:pPr>
        <w:pStyle w:val="1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详细分类</w:t>
      </w:r>
    </w:p>
    <w:p w14:paraId="4610B7EA" w14:textId="464B6761" w:rsidR="00823474" w:rsidRPr="0028141E" w:rsidRDefault="00632A00" w:rsidP="00632A00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plist文件</w:t>
      </w:r>
    </w:p>
    <w:p w14:paraId="73321943" w14:textId="77777777" w:rsidR="00E30525" w:rsidRPr="00E30525" w:rsidRDefault="00E30525" w:rsidP="00E305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0525">
        <w:rPr>
          <w:rFonts w:ascii="宋体" w:eastAsia="宋体" w:hAnsi="宋体" w:cs="宋体"/>
          <w:color w:val="121212"/>
          <w:kern w:val="0"/>
          <w:sz w:val="22"/>
          <w:szCs w:val="22"/>
          <w:shd w:val="clear" w:color="auto" w:fill="FFFFFF"/>
        </w:rPr>
        <w:t>系统提供的最简便的key-value本地存储方案，适合比较轻量的数据存储，比如一些业务flag。主要原因还是其底层是用plist文件存储的，在数据量逐步变大后，可能会发生性能问题。</w:t>
      </w:r>
    </w:p>
    <w:p w14:paraId="55C9D4AC" w14:textId="77777777" w:rsidR="00E30525" w:rsidRPr="0028141E" w:rsidRDefault="00E30525" w:rsidP="00E30525">
      <w:pPr>
        <w:rPr>
          <w:rFonts w:ascii="宋体" w:eastAsia="宋体" w:hAnsi="宋体" w:hint="eastAsia"/>
        </w:rPr>
      </w:pPr>
    </w:p>
    <w:p w14:paraId="1B2AD8C6" w14:textId="252D7D7A" w:rsidR="00BE3FF3" w:rsidRPr="0028141E" w:rsidRDefault="00A11D98" w:rsidP="00BE3FF3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属性列表（plist文件</w:t>
      </w:r>
      <w:r w:rsidR="00025812" w:rsidRPr="0028141E">
        <w:rPr>
          <w:rFonts w:ascii="宋体" w:eastAsia="宋体" w:hAnsi="宋体" w:hint="eastAsia"/>
        </w:rPr>
        <w:t>-property</w:t>
      </w:r>
      <w:r w:rsidR="00025812" w:rsidRPr="0028141E">
        <w:rPr>
          <w:rFonts w:ascii="宋体" w:eastAsia="宋体" w:hAnsi="宋体"/>
        </w:rPr>
        <w:t xml:space="preserve"> </w:t>
      </w:r>
      <w:r w:rsidR="00025812" w:rsidRPr="0028141E">
        <w:rPr>
          <w:rFonts w:ascii="宋体" w:eastAsia="宋体" w:hAnsi="宋体" w:hint="eastAsia"/>
        </w:rPr>
        <w:t>list</w:t>
      </w:r>
      <w:r w:rsidRPr="0028141E">
        <w:rPr>
          <w:rFonts w:ascii="宋体" w:eastAsia="宋体" w:hAnsi="宋体" w:hint="eastAsia"/>
        </w:rPr>
        <w:t>），</w:t>
      </w:r>
    </w:p>
    <w:p w14:paraId="4CB45778" w14:textId="323061A3" w:rsidR="00B14AC9" w:rsidRPr="0028141E" w:rsidRDefault="00A11D98" w:rsidP="00BE3FF3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NSUserDefaults 作为iOS中一种轻量级数据本地化方式，简单易用，经常用于存储一些应用相关属性记录</w:t>
      </w:r>
      <w:r w:rsidR="000239BB" w:rsidRPr="0028141E">
        <w:rPr>
          <w:rFonts w:ascii="宋体" w:eastAsia="宋体" w:hAnsi="宋体" w:cs="宋体" w:hint="eastAsia"/>
          <w:color w:val="404040"/>
          <w:kern w:val="0"/>
          <w:sz w:val="24"/>
        </w:rPr>
        <w:t>。本质也是plist文件。</w:t>
      </w:r>
      <w:r w:rsidR="00B14AC9" w:rsidRPr="0028141E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路径为沙盒Document目录平级的/Library/Prefereces里</w:t>
      </w:r>
      <w:r w:rsidR="00CF031A" w:rsidRPr="0028141E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  <w:r w:rsidR="00CF031A" w:rsidRPr="0028141E">
        <w:rPr>
          <w:rFonts w:ascii="宋体" w:eastAsia="宋体" w:hAnsi="宋体" w:cs="Arial"/>
          <w:color w:val="333333"/>
          <w:kern w:val="0"/>
          <w:sz w:val="24"/>
          <w:shd w:val="clear" w:color="auto" w:fill="FFFFFF"/>
        </w:rPr>
        <w:t>具体来说NSUserDefaults是iOS系统提供的一个单例类(iOS提供了若干个单例类)，通过类方法standardUserDefaults可以获取NSUserDefaults单例</w:t>
      </w:r>
      <w:r w:rsidR="00C97D71" w:rsidRPr="0028141E">
        <w:rPr>
          <w:rFonts w:ascii="宋体" w:eastAsia="宋体" w:hAnsi="宋体" w:cs="Arial" w:hint="eastAsia"/>
          <w:color w:val="333333"/>
          <w:kern w:val="0"/>
          <w:sz w:val="24"/>
          <w:shd w:val="clear" w:color="auto" w:fill="FFFFFF"/>
        </w:rPr>
        <w:t>。</w:t>
      </w:r>
    </w:p>
    <w:p w14:paraId="051E6676" w14:textId="52E52C9F" w:rsidR="00C97D71" w:rsidRPr="0028141E" w:rsidRDefault="00C97D71" w:rsidP="00BE3FF3">
      <w:pPr>
        <w:pStyle w:val="a8"/>
        <w:widowControl/>
        <w:numPr>
          <w:ilvl w:val="0"/>
          <w:numId w:val="29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 xml:space="preserve">NSUserDefaults </w:t>
      </w: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只能存储常见的基本类型，不能存储自定义对象。</w:t>
      </w:r>
    </w:p>
    <w:p w14:paraId="2CC0A2C6" w14:textId="7AAD50F8" w:rsidR="00657D61" w:rsidRDefault="00674D07" w:rsidP="00674D07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lastRenderedPageBreak/>
        <w:t>S</w:t>
      </w:r>
      <w:r w:rsidRPr="0028141E">
        <w:rPr>
          <w:rFonts w:ascii="宋体" w:eastAsia="宋体" w:hAnsi="宋体"/>
        </w:rPr>
        <w:t>QL</w:t>
      </w:r>
      <w:r w:rsidRPr="0028141E">
        <w:rPr>
          <w:rFonts w:ascii="宋体" w:eastAsia="宋体" w:hAnsi="宋体" w:hint="eastAsia"/>
        </w:rPr>
        <w:t>ite</w:t>
      </w:r>
    </w:p>
    <w:p w14:paraId="66083EF1" w14:textId="4D0EAF03" w:rsidR="00E178EA" w:rsidRPr="009B18C4" w:rsidRDefault="00E178EA" w:rsidP="009B18C4">
      <w:pPr>
        <w:widowControl/>
        <w:jc w:val="left"/>
        <w:rPr>
          <w:rFonts w:ascii="宋体" w:eastAsia="宋体" w:hAnsi="宋体" w:cs="宋体" w:hint="eastAsia"/>
          <w:kern w:val="0"/>
          <w:sz w:val="22"/>
          <w:szCs w:val="22"/>
        </w:rPr>
      </w:pPr>
      <w:r w:rsidRPr="00E178EA">
        <w:rPr>
          <w:rFonts w:ascii="Helvetica Neue" w:eastAsia="宋体" w:hAnsi="Helvetica Neue" w:cs="宋体"/>
          <w:color w:val="121212"/>
          <w:kern w:val="0"/>
          <w:sz w:val="24"/>
          <w:shd w:val="clear" w:color="auto" w:fill="FFFFFF"/>
        </w:rPr>
        <w:t>底层利用到数据的存储方案，比较适用数据量大，有查询，排序等需求的存储场景，缺点就是开发略复杂一些。</w:t>
      </w:r>
    </w:p>
    <w:p w14:paraId="117A6B4C" w14:textId="77777777" w:rsidR="00674D07" w:rsidRPr="0028141E" w:rsidRDefault="00674D07" w:rsidP="00674D07">
      <w:pPr>
        <w:pStyle w:val="a8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CoreData</w:t>
      </w:r>
    </w:p>
    <w:p w14:paraId="20730A2B" w14:textId="5746ED0F" w:rsidR="00674D07" w:rsidRPr="0028141E" w:rsidRDefault="00674D07" w:rsidP="00674D07">
      <w:pPr>
        <w:pStyle w:val="a8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宋体" w:eastAsia="宋体" w:hAnsi="宋体" w:cs="宋体"/>
          <w:color w:val="404040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</w:rPr>
        <w:t>SQL</w:t>
      </w:r>
      <w:r w:rsidRPr="0028141E">
        <w:rPr>
          <w:rFonts w:ascii="宋体" w:eastAsia="宋体" w:hAnsi="宋体" w:cs="宋体" w:hint="eastAsia"/>
          <w:color w:val="404040"/>
          <w:kern w:val="0"/>
          <w:sz w:val="24"/>
        </w:rPr>
        <w:t>ite</w:t>
      </w:r>
    </w:p>
    <w:p w14:paraId="2304B553" w14:textId="7B5C4505" w:rsidR="00C97D71" w:rsidRPr="0028141E" w:rsidRDefault="00C97D71" w:rsidP="00C97D71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归档序列化存储</w:t>
      </w:r>
    </w:p>
    <w:p w14:paraId="1DD0CA81" w14:textId="1ED18460" w:rsidR="00C97D71" w:rsidRPr="0028141E" w:rsidRDefault="00C97D71" w:rsidP="00C97D71">
      <w:pPr>
        <w:pStyle w:val="3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归档</w:t>
      </w:r>
    </w:p>
    <w:p w14:paraId="0BD0E118" w14:textId="77777777" w:rsidR="00C97D71" w:rsidRPr="0028141E" w:rsidRDefault="00C97D71" w:rsidP="00C97D71">
      <w:pPr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//1.获取文件路径</w:t>
      </w:r>
    </w:p>
    <w:p w14:paraId="675800BA" w14:textId="77777777" w:rsidR="00C97D71" w:rsidRPr="0028141E" w:rsidRDefault="00C97D71" w:rsidP="00C97D71">
      <w:pPr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NSString *docPath</w:t>
      </w:r>
      <w:proofErr w:type="gramStart"/>
      <w:r w:rsidRPr="0028141E">
        <w:rPr>
          <w:rFonts w:ascii="宋体" w:eastAsia="宋体" w:hAnsi="宋体"/>
        </w:rPr>
        <w:t>=[</w:t>
      </w:r>
      <w:proofErr w:type="gramEnd"/>
      <w:r w:rsidRPr="0028141E">
        <w:rPr>
          <w:rFonts w:ascii="宋体" w:eastAsia="宋体" w:hAnsi="宋体"/>
        </w:rPr>
        <w:t>NSSearchPathForDirectoriesInDomains(NSDocumentDirectory, NSUserDomainMask, YES) objectAtIndex:0];</w:t>
      </w:r>
    </w:p>
    <w:p w14:paraId="3620C373" w14:textId="77777777" w:rsidR="00C97D71" w:rsidRPr="0028141E" w:rsidRDefault="00C97D71" w:rsidP="00C97D71">
      <w:pPr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//2、添加储存的文件名</w:t>
      </w:r>
    </w:p>
    <w:p w14:paraId="21F6F17D" w14:textId="77777777" w:rsidR="00C97D71" w:rsidRPr="0028141E" w:rsidRDefault="00C97D71" w:rsidP="00C97D71">
      <w:pPr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NSString *</w:t>
      </w:r>
      <w:proofErr w:type="gramStart"/>
      <w:r w:rsidRPr="0028141E">
        <w:rPr>
          <w:rFonts w:ascii="宋体" w:eastAsia="宋体" w:hAnsi="宋体"/>
        </w:rPr>
        <w:t>path  =</w:t>
      </w:r>
      <w:proofErr w:type="gramEnd"/>
      <w:r w:rsidRPr="0028141E">
        <w:rPr>
          <w:rFonts w:ascii="宋体" w:eastAsia="宋体" w:hAnsi="宋体"/>
        </w:rPr>
        <w:t xml:space="preserve"> [docPath stringByAppendingPathComponent:@"data.archiver"];</w:t>
      </w:r>
    </w:p>
    <w:p w14:paraId="199B12AB" w14:textId="77777777" w:rsidR="00C97D71" w:rsidRPr="0028141E" w:rsidRDefault="00C97D71" w:rsidP="00C97D71">
      <w:pPr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//3、将一个对象保存到文件中</w:t>
      </w:r>
    </w:p>
    <w:p w14:paraId="66D00A33" w14:textId="5A5F2912" w:rsidR="00C97D71" w:rsidRPr="0028141E" w:rsidRDefault="00C97D71" w:rsidP="00C97D71">
      <w:pPr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 xml:space="preserve">BOOL flag = [NSKeyedArchiver </w:t>
      </w:r>
      <w:proofErr w:type="gramStart"/>
      <w:r w:rsidRPr="0028141E">
        <w:rPr>
          <w:rFonts w:ascii="宋体" w:eastAsia="宋体" w:hAnsi="宋体"/>
        </w:rPr>
        <w:t>archiveRootObject:@</w:t>
      </w:r>
      <w:proofErr w:type="gramEnd"/>
      <w:r w:rsidRPr="0028141E">
        <w:rPr>
          <w:rFonts w:ascii="宋体" w:eastAsia="宋体" w:hAnsi="宋体"/>
        </w:rPr>
        <w:t>”name” toFile:path];</w:t>
      </w:r>
    </w:p>
    <w:p w14:paraId="0FB7731B" w14:textId="0BC784F0" w:rsidR="00CE0DA6" w:rsidRPr="0028141E" w:rsidRDefault="00CE0DA6" w:rsidP="00C97D71">
      <w:pPr>
        <w:jc w:val="left"/>
        <w:rPr>
          <w:rFonts w:ascii="宋体" w:eastAsia="宋体" w:hAnsi="宋体"/>
        </w:rPr>
      </w:pPr>
    </w:p>
    <w:p w14:paraId="6B60B6B5" w14:textId="77777777" w:rsidR="00CE0DA6" w:rsidRPr="0028141E" w:rsidRDefault="00CE0DA6" w:rsidP="00CE0DA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  <w:shd w:val="clear" w:color="auto" w:fill="FFFFFF"/>
        </w:rPr>
        <w:t>这种方式可以对字符串、数字等进行归档，当然也可以对NSArray与NSDictionary进行归档。返回值Flag标志着是否归档成功，YES为成功，NO为失败。</w:t>
      </w:r>
    </w:p>
    <w:p w14:paraId="0043B286" w14:textId="77777777" w:rsidR="00CE0DA6" w:rsidRPr="0028141E" w:rsidRDefault="00CE0DA6" w:rsidP="00C97D71">
      <w:pPr>
        <w:jc w:val="left"/>
        <w:rPr>
          <w:rFonts w:ascii="宋体" w:eastAsia="宋体" w:hAnsi="宋体"/>
        </w:rPr>
      </w:pPr>
    </w:p>
    <w:p w14:paraId="57013CDA" w14:textId="0ACD3C20" w:rsidR="00C97D71" w:rsidRPr="0028141E" w:rsidRDefault="00C97D71" w:rsidP="00C97D71">
      <w:pPr>
        <w:pStyle w:val="3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解档</w:t>
      </w:r>
    </w:p>
    <w:p w14:paraId="7EB4E205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8141E">
        <w:rPr>
          <w:rFonts w:ascii="宋体" w:eastAsia="宋体" w:hAnsi="宋体" w:cs="Consolas"/>
          <w:color w:val="999999"/>
          <w:kern w:val="0"/>
          <w:sz w:val="18"/>
          <w:szCs w:val="18"/>
          <w:bdr w:val="none" w:sz="0" w:space="0" w:color="auto" w:frame="1"/>
        </w:rPr>
        <w:t>//1.获取文件路径</w:t>
      </w:r>
    </w:p>
    <w:p w14:paraId="7C4FE6FA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Fonts w:ascii="宋体" w:eastAsia="宋体" w:hAnsi="宋体" w:cs="Consolas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docPath</w:t>
      </w:r>
      <w:proofErr w:type="gramStart"/>
      <w:r w:rsidRPr="0028141E">
        <w:rPr>
          <w:rFonts w:ascii="宋体" w:eastAsia="宋体" w:hAnsi="宋体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8141E">
        <w:rPr>
          <w:rFonts w:ascii="宋体" w:eastAsia="宋体" w:hAnsi="宋体" w:cs="Consolas"/>
          <w:color w:val="F08D49"/>
          <w:kern w:val="0"/>
          <w:sz w:val="18"/>
          <w:szCs w:val="18"/>
          <w:bdr w:val="none" w:sz="0" w:space="0" w:color="auto" w:frame="1"/>
        </w:rPr>
        <w:t>NSSearchPathForDirectoriesInDomains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(NSDocumentDirectory, NSUserDomainMask, YES) objectAtIndex:</w:t>
      </w:r>
      <w:r w:rsidRPr="0028141E">
        <w:rPr>
          <w:rFonts w:ascii="宋体" w:eastAsia="宋体" w:hAnsi="宋体" w:cs="Consolas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];</w:t>
      </w:r>
    </w:p>
    <w:p w14:paraId="205D0D1E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Fonts w:ascii="宋体" w:eastAsia="宋体" w:hAnsi="宋体" w:cs="Consolas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path</w:t>
      </w:r>
      <w:proofErr w:type="gramStart"/>
      <w:r w:rsidRPr="0028141E">
        <w:rPr>
          <w:rFonts w:ascii="宋体" w:eastAsia="宋体" w:hAnsi="宋体" w:cs="Consolas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docPath stringByAppendingPathComponent:</w:t>
      </w:r>
      <w:r w:rsidRPr="0028141E">
        <w:rPr>
          <w:rFonts w:ascii="宋体" w:eastAsia="宋体" w:hAnsi="宋体" w:cs="Consolas"/>
          <w:color w:val="7EC699"/>
          <w:kern w:val="0"/>
          <w:sz w:val="18"/>
          <w:szCs w:val="18"/>
          <w:bdr w:val="none" w:sz="0" w:space="0" w:color="auto" w:frame="1"/>
        </w:rPr>
        <w:t>@"data.archiver"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 xml:space="preserve">]; </w:t>
      </w:r>
    </w:p>
    <w:p w14:paraId="2CCCFAF6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8141E">
        <w:rPr>
          <w:rFonts w:ascii="宋体" w:eastAsia="宋体" w:hAnsi="宋体" w:cs="Consolas"/>
          <w:color w:val="F08D49"/>
          <w:kern w:val="0"/>
          <w:sz w:val="18"/>
          <w:szCs w:val="18"/>
          <w:bdr w:val="none" w:sz="0" w:space="0" w:color="auto" w:frame="1"/>
        </w:rPr>
        <w:t>NSLog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28141E">
        <w:rPr>
          <w:rFonts w:ascii="宋体" w:eastAsia="宋体" w:hAnsi="宋体" w:cs="Consolas"/>
          <w:color w:val="7EC699"/>
          <w:kern w:val="0"/>
          <w:sz w:val="18"/>
          <w:szCs w:val="18"/>
          <w:bdr w:val="none" w:sz="0" w:space="0" w:color="auto" w:frame="1"/>
        </w:rPr>
        <w:t>@"path=%@</w:t>
      </w:r>
      <w:proofErr w:type="gramStart"/>
      <w:r w:rsidRPr="0028141E">
        <w:rPr>
          <w:rFonts w:ascii="宋体" w:eastAsia="宋体" w:hAnsi="宋体" w:cs="Consolas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,path</w:t>
      </w:r>
      <w:proofErr w:type="gramEnd"/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EC478A5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28141E">
        <w:rPr>
          <w:rFonts w:ascii="宋体" w:eastAsia="宋体" w:hAnsi="宋体" w:cs="Consolas"/>
          <w:color w:val="999999"/>
          <w:kern w:val="0"/>
          <w:sz w:val="18"/>
          <w:szCs w:val="18"/>
          <w:bdr w:val="none" w:sz="0" w:space="0" w:color="auto" w:frame="1"/>
        </w:rPr>
        <w:t>//2.从文件中读取对象</w:t>
      </w:r>
    </w:p>
    <w:p w14:paraId="62554481" w14:textId="77777777" w:rsidR="00CB37B5" w:rsidRPr="0028141E" w:rsidRDefault="00CB37B5" w:rsidP="00CB37B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宋体" w:eastAsia="宋体" w:hAnsi="宋体" w:cs="Consolas"/>
          <w:color w:val="CCCCCC"/>
          <w:kern w:val="0"/>
          <w:sz w:val="18"/>
          <w:szCs w:val="18"/>
        </w:rPr>
      </w:pPr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 xml:space="preserve">[NSKeyedUnarchiver </w:t>
      </w:r>
      <w:proofErr w:type="gramStart"/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>unarchiveObjectWithFile:path</w:t>
      </w:r>
      <w:proofErr w:type="gramEnd"/>
      <w:r w:rsidRPr="0028141E">
        <w:rPr>
          <w:rFonts w:ascii="宋体" w:eastAsia="宋体" w:hAnsi="宋体" w:cs="Consolas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</w:p>
    <w:p w14:paraId="292527F3" w14:textId="49D494C8" w:rsidR="00674D07" w:rsidRPr="0028141E" w:rsidRDefault="00CB37B5" w:rsidP="00CB37B5">
      <w:pPr>
        <w:pStyle w:val="3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lastRenderedPageBreak/>
        <w:t>多对象归档</w:t>
      </w:r>
    </w:p>
    <w:p w14:paraId="68F2E979" w14:textId="77777777" w:rsidR="00CB37B5" w:rsidRPr="0028141E" w:rsidRDefault="00CB37B5" w:rsidP="00CB37B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>同样是使用NSKeyedArchiver进行归档，不同的是同时归档多个对象，这里我们举例放入了一个CGPoint点、字符串、整数（当然很多类型都可以的，例如UIImage、float等等），使用encodeObject:(nullable id)objv forKey:(NSString *)key方法进行归档，最后通过writeToFile方法写入文件</w:t>
      </w:r>
    </w:p>
    <w:p w14:paraId="7B5CA22E" w14:textId="77777777" w:rsidR="00CB37B5" w:rsidRPr="0028141E" w:rsidRDefault="00CB37B5" w:rsidP="00CB37B5">
      <w:pPr>
        <w:rPr>
          <w:rFonts w:ascii="宋体" w:eastAsia="宋体" w:hAnsi="宋体"/>
        </w:rPr>
      </w:pPr>
    </w:p>
    <w:p w14:paraId="23E58FFF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//准备数据</w:t>
      </w:r>
    </w:p>
    <w:p w14:paraId="38D1DE2A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CGPoint point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CGPointMake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1.0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2.0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);</w:t>
      </w:r>
    </w:p>
    <w:p w14:paraId="6644B165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origin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@"坐标原点"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</w:p>
    <w:p w14:paraId="74565C1C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NSInteger value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10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30189802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docPath</w:t>
      </w:r>
      <w:proofErr w:type="gramStart"/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proofErr w:type="gramEnd"/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NSSearchPathForDirectoriesInDomains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NSDocumentDirectory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NSUserDomainMask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YES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objectAtIndex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0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3A8C45B1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path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docPath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stringByAppendingPathComponent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"multi.archiver"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325A5D49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NSMutableData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data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NSMutableData 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init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</w:p>
    <w:p w14:paraId="4FB98605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NSKeyedArchiver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archvier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NSKeyedArchiver 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initForWritingWithMutableData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data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</w:p>
    <w:p w14:paraId="1B57591E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//对多个对象进行归档</w:t>
      </w:r>
    </w:p>
    <w:p w14:paraId="01028B93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archvier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encodeCGPoint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point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@"kPoint"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59B1384E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archvier encodeObject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origin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"kOrigin"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7EC9E120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archvier encodeInteger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value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"kValue"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21CE774C" w14:textId="77777777" w:rsidR="00CB37B5" w:rsidRPr="0028141E" w:rsidRDefault="00CB37B5" w:rsidP="00CB37B5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archvier finishEncoding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</w:p>
    <w:p w14:paraId="08C35D07" w14:textId="77777777" w:rsidR="00CB37B5" w:rsidRPr="0028141E" w:rsidRDefault="00CB37B5" w:rsidP="00CB37B5">
      <w:pPr>
        <w:pStyle w:val="HTML"/>
        <w:shd w:val="clear" w:color="auto" w:fill="2D2D2D"/>
        <w:wordWrap w:val="0"/>
        <w:spacing w:after="300"/>
        <w:rPr>
          <w:rFonts w:cs="Consolas"/>
          <w:color w:val="CCCCCC"/>
          <w:sz w:val="18"/>
          <w:szCs w:val="18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data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writeToFile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path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atomically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YES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2F95CD66" w14:textId="010AC8B0" w:rsidR="00CD5533" w:rsidRPr="0028141E" w:rsidRDefault="00CD5533" w:rsidP="00CD5533">
      <w:pPr>
        <w:pStyle w:val="3"/>
        <w:rPr>
          <w:rFonts w:ascii="宋体" w:eastAsia="宋体" w:hAnsi="宋体" w:cs="宋体"/>
          <w:shd w:val="clear" w:color="auto" w:fill="FFFFFF"/>
        </w:rPr>
      </w:pPr>
      <w:r w:rsidRPr="0028141E">
        <w:rPr>
          <w:rFonts w:ascii="宋体" w:eastAsia="宋体" w:hAnsi="宋体" w:hint="eastAsia"/>
          <w:shd w:val="clear" w:color="auto" w:fill="FFFFFF"/>
        </w:rPr>
        <w:t>多对象</w:t>
      </w:r>
      <w:r w:rsidRPr="0028141E">
        <w:rPr>
          <w:rFonts w:ascii="宋体" w:eastAsia="宋体" w:hAnsi="宋体" w:cs="宋体"/>
          <w:shd w:val="clear" w:color="auto" w:fill="FFFFFF"/>
        </w:rPr>
        <w:t>解档</w:t>
      </w:r>
    </w:p>
    <w:p w14:paraId="0C6197F2" w14:textId="170ED889" w:rsidR="00CD5533" w:rsidRPr="0028141E" w:rsidRDefault="00CD5533" w:rsidP="00CD553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  <w:shd w:val="clear" w:color="auto" w:fill="FFFFFF"/>
        </w:rPr>
        <w:t>从路径中获得数据构造NSKeyedUnarchiver实例，使用encodeObject: forKey:方法获得文件中的对象。</w:t>
      </w:r>
    </w:p>
    <w:p w14:paraId="426866E7" w14:textId="37E2D186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NSMutableData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dataR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NSMutableData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initWithContentsOfFile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multiHomePath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3A40920C" w14:textId="77777777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NSKeyedUnarchiver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NSKeyedUnarchiver 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initForReadingWithData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dateR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5A2F9FF0" w14:textId="77777777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CGPoint pointR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decodeCGPointForKey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"kPoint"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7017A243" w14:textId="77777777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NSString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infoR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decodeObjectForKey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"kInfo"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55B8C9A4" w14:textId="77777777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NSInteger valueR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decodeIntegerForKey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"kValue"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2D1C8899" w14:textId="77777777" w:rsidR="00371D49" w:rsidRPr="0028141E" w:rsidRDefault="00371D49" w:rsidP="00371D4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unarchiver finishDecoding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</w:t>
      </w:r>
    </w:p>
    <w:p w14:paraId="3AB11E43" w14:textId="77777777" w:rsidR="00371D49" w:rsidRPr="0028141E" w:rsidRDefault="00371D49" w:rsidP="00371D49">
      <w:pPr>
        <w:pStyle w:val="HTML"/>
        <w:shd w:val="clear" w:color="auto" w:fill="2D2D2D"/>
        <w:wordWrap w:val="0"/>
        <w:spacing w:after="300"/>
        <w:rPr>
          <w:rFonts w:cs="Consolas"/>
          <w:color w:val="CCCCCC"/>
          <w:sz w:val="18"/>
          <w:szCs w:val="18"/>
        </w:rPr>
      </w:pPr>
      <w:r w:rsidRPr="0028141E">
        <w:rPr>
          <w:rStyle w:val="token"/>
          <w:rFonts w:cs="Consolas"/>
          <w:color w:val="F08D49"/>
          <w:sz w:val="18"/>
          <w:szCs w:val="18"/>
          <w:bdr w:val="none" w:sz="0" w:space="0" w:color="auto" w:frame="1"/>
        </w:rPr>
        <w:t>NSLog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@"%</w:t>
      </w:r>
      <w:proofErr w:type="gramStart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f,%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f,%@,%d"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pointR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.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x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pointR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.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infoR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valueR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);</w:t>
      </w:r>
    </w:p>
    <w:p w14:paraId="7650CBD1" w14:textId="30B17600" w:rsidR="00CB37B5" w:rsidRPr="0028141E" w:rsidRDefault="00AF3625" w:rsidP="00AF3625">
      <w:pPr>
        <w:pStyle w:val="3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自定义对象归档</w:t>
      </w:r>
    </w:p>
    <w:p w14:paraId="2308BAC3" w14:textId="5F211ECF" w:rsidR="00AF3625" w:rsidRPr="0028141E" w:rsidRDefault="00CD4D4A" w:rsidP="00674D07">
      <w:pPr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自定义类中</w:t>
      </w:r>
      <w:r w:rsidR="00211F71" w:rsidRPr="0028141E">
        <w:rPr>
          <w:rFonts w:ascii="宋体" w:eastAsia="宋体" w:hAnsi="宋体" w:hint="eastAsia"/>
        </w:rPr>
        <w:t>实现</w:t>
      </w:r>
      <w:r w:rsidRPr="0028141E">
        <w:rPr>
          <w:rFonts w:ascii="宋体" w:eastAsia="宋体" w:hAnsi="宋体" w:hint="eastAsia"/>
        </w:rPr>
        <w:t>N</w:t>
      </w:r>
      <w:r w:rsidRPr="0028141E">
        <w:rPr>
          <w:rFonts w:ascii="宋体" w:eastAsia="宋体" w:hAnsi="宋体"/>
        </w:rPr>
        <w:t>SC</w:t>
      </w:r>
      <w:r w:rsidRPr="0028141E">
        <w:rPr>
          <w:rFonts w:ascii="宋体" w:eastAsia="宋体" w:hAnsi="宋体" w:hint="eastAsia"/>
        </w:rPr>
        <w:t>oding协议</w:t>
      </w:r>
      <w:r w:rsidR="00334E48" w:rsidRPr="0028141E">
        <w:rPr>
          <w:rFonts w:ascii="宋体" w:eastAsia="宋体" w:hAnsi="宋体" w:hint="eastAsia"/>
        </w:rPr>
        <w:t>或</w:t>
      </w:r>
      <w:r w:rsidR="00334E48" w:rsidRPr="0028141E">
        <w:rPr>
          <w:rFonts w:ascii="宋体" w:eastAsia="宋体" w:hAnsi="宋体"/>
        </w:rPr>
        <w:t>NSS</w:t>
      </w:r>
      <w:r w:rsidR="00334E48" w:rsidRPr="0028141E">
        <w:rPr>
          <w:rFonts w:ascii="宋体" w:eastAsia="宋体" w:hAnsi="宋体" w:hint="eastAsia"/>
        </w:rPr>
        <w:t>ecure</w:t>
      </w:r>
      <w:r w:rsidR="00334E48" w:rsidRPr="0028141E">
        <w:rPr>
          <w:rFonts w:ascii="宋体" w:eastAsia="宋体" w:hAnsi="宋体"/>
        </w:rPr>
        <w:t>C</w:t>
      </w:r>
      <w:r w:rsidR="00334E48" w:rsidRPr="0028141E">
        <w:rPr>
          <w:rFonts w:ascii="宋体" w:eastAsia="宋体" w:hAnsi="宋体" w:hint="eastAsia"/>
        </w:rPr>
        <w:t>oding协议</w:t>
      </w:r>
      <w:r w:rsidRPr="0028141E">
        <w:rPr>
          <w:rFonts w:ascii="宋体" w:eastAsia="宋体" w:hAnsi="宋体" w:hint="eastAsia"/>
        </w:rPr>
        <w:t>。</w:t>
      </w:r>
    </w:p>
    <w:p w14:paraId="552B6A94" w14:textId="3E98C5D2" w:rsidR="007671D2" w:rsidRPr="0028141E" w:rsidRDefault="007671D2" w:rsidP="007671D2">
      <w:pPr>
        <w:pStyle w:val="a8"/>
        <w:widowControl/>
        <w:numPr>
          <w:ilvl w:val="0"/>
          <w:numId w:val="3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>如果需要归档的类是某个自定义类的子类时，就需要在归档和解档之前先实现父类的归档和解档方法。即 [super encodeWithCoder:aCoder] 和 [super initWithCoder:aDecoder] 方法</w:t>
      </w:r>
      <w:r w:rsidR="001A386D" w:rsidRPr="0028141E">
        <w:rPr>
          <w:rFonts w:ascii="宋体" w:eastAsia="宋体" w:hAnsi="宋体" w:cs="宋体" w:hint="eastAsia"/>
          <w:kern w:val="0"/>
          <w:sz w:val="24"/>
        </w:rPr>
        <w:t>。</w:t>
      </w:r>
    </w:p>
    <w:p w14:paraId="7DA49285" w14:textId="7B7FC711" w:rsidR="007671D2" w:rsidRPr="0028141E" w:rsidRDefault="007671D2" w:rsidP="007671D2">
      <w:pPr>
        <w:pStyle w:val="a8"/>
        <w:widowControl/>
        <w:numPr>
          <w:ilvl w:val="0"/>
          <w:numId w:val="3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 xml:space="preserve">必须遵循并实现NSCoding协议 </w:t>
      </w:r>
      <w:r w:rsidR="001A386D" w:rsidRPr="0028141E">
        <w:rPr>
          <w:rFonts w:ascii="宋体" w:eastAsia="宋体" w:hAnsi="宋体" w:cs="宋体" w:hint="eastAsia"/>
          <w:kern w:val="0"/>
          <w:sz w:val="24"/>
        </w:rPr>
        <w:t>。</w:t>
      </w:r>
    </w:p>
    <w:p w14:paraId="2D95E198" w14:textId="3BBC803D" w:rsidR="007671D2" w:rsidRPr="0028141E" w:rsidRDefault="007671D2" w:rsidP="007671D2">
      <w:pPr>
        <w:pStyle w:val="a8"/>
        <w:widowControl/>
        <w:numPr>
          <w:ilvl w:val="0"/>
          <w:numId w:val="3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 xml:space="preserve">归档和解归档其中任意对象都需要归档和解归档整个文件 </w:t>
      </w:r>
      <w:r w:rsidR="001A386D" w:rsidRPr="0028141E">
        <w:rPr>
          <w:rFonts w:ascii="宋体" w:eastAsia="宋体" w:hAnsi="宋体" w:cs="宋体" w:hint="eastAsia"/>
          <w:kern w:val="0"/>
          <w:sz w:val="24"/>
        </w:rPr>
        <w:t>。</w:t>
      </w:r>
    </w:p>
    <w:p w14:paraId="69FC3FA2" w14:textId="63CFF37A" w:rsidR="007671D2" w:rsidRPr="0028141E" w:rsidRDefault="007671D2" w:rsidP="007671D2">
      <w:pPr>
        <w:pStyle w:val="a8"/>
        <w:widowControl/>
        <w:numPr>
          <w:ilvl w:val="0"/>
          <w:numId w:val="3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>归档后的文件是加密的，保存文件的扩展名可以任意指定</w:t>
      </w:r>
      <w:r w:rsidR="001A386D" w:rsidRPr="0028141E">
        <w:rPr>
          <w:rFonts w:ascii="宋体" w:eastAsia="宋体" w:hAnsi="宋体" w:cs="宋体" w:hint="eastAsia"/>
          <w:kern w:val="0"/>
          <w:sz w:val="24"/>
        </w:rPr>
        <w:t>。</w:t>
      </w:r>
    </w:p>
    <w:p w14:paraId="09366349" w14:textId="01471D79" w:rsidR="00D622B0" w:rsidRPr="0028141E" w:rsidRDefault="007671D2" w:rsidP="00D622B0">
      <w:pPr>
        <w:widowControl/>
        <w:jc w:val="left"/>
        <w:rPr>
          <w:rStyle w:val="HTML1"/>
          <w:kern w:val="0"/>
        </w:rPr>
      </w:pPr>
      <w:r w:rsidRPr="0028141E">
        <w:rPr>
          <w:rFonts w:ascii="宋体" w:eastAsia="宋体" w:hAnsi="宋体" w:cs="宋体"/>
          <w:kern w:val="0"/>
          <w:sz w:val="24"/>
        </w:rPr>
        <w:br/>
      </w:r>
      <w:r w:rsidR="00D622B0" w:rsidRPr="0028141E">
        <w:rPr>
          <w:rFonts w:ascii="宋体" w:eastAsia="宋体" w:hAnsi="宋体" w:cs="宋体" w:hint="eastAsia"/>
          <w:kern w:val="0"/>
          <w:sz w:val="24"/>
        </w:rPr>
        <w:t>示例：</w:t>
      </w:r>
    </w:p>
    <w:p w14:paraId="068B90BC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  MyDog.h</w:t>
      </w:r>
      <w:proofErr w:type="gramEnd"/>
    </w:p>
    <w:p w14:paraId="2671D712" w14:textId="233AFA26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  NSSecureCoding</w:t>
      </w:r>
      <w:proofErr w:type="gramEnd"/>
    </w:p>
    <w:p w14:paraId="5EF73054" w14:textId="41C7A613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F8C555"/>
          <w:sz w:val="18"/>
          <w:szCs w:val="18"/>
          <w:bdr w:val="none" w:sz="0" w:space="0" w:color="auto" w:frame="1"/>
        </w:rPr>
        <w:t>#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import</w:t>
      </w:r>
      <w:r w:rsidRPr="0028141E">
        <w:rPr>
          <w:rStyle w:val="token"/>
          <w:rFonts w:cs="Consolas"/>
          <w:color w:val="F8C555"/>
          <w:sz w:val="18"/>
          <w:szCs w:val="18"/>
          <w:bdr w:val="none" w:sz="0" w:space="0" w:color="auto" w:frame="1"/>
        </w:rPr>
        <w:t xml:space="preserve"> &lt;Foundation/Foundation.h&gt;</w:t>
      </w:r>
    </w:p>
    <w:p w14:paraId="4C05E90C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@interface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MyDog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NSObject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&lt;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NSSecureCoding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&gt;</w:t>
      </w:r>
    </w:p>
    <w:p w14:paraId="19CA45BB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@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property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nonatomic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strong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NSString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name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</w:p>
    <w:p w14:paraId="7FE1DEA3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@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property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nonatomic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,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assign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NSInteger age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</w:p>
    <w:p w14:paraId="17270CE7" w14:textId="77777777" w:rsidR="00D622B0" w:rsidRPr="0028141E" w:rsidRDefault="00D622B0" w:rsidP="00D622B0">
      <w:pPr>
        <w:pStyle w:val="HTML"/>
        <w:shd w:val="clear" w:color="auto" w:fill="2D2D2D"/>
        <w:wordWrap w:val="0"/>
        <w:spacing w:after="300"/>
        <w:rPr>
          <w:rFonts w:cs="Consolas"/>
          <w:color w:val="CCCCCC"/>
          <w:sz w:val="18"/>
          <w:szCs w:val="18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@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end</w:t>
      </w:r>
      <w:proofErr w:type="gramEnd"/>
    </w:p>
    <w:p w14:paraId="444595CD" w14:textId="77777777" w:rsidR="00D622B0" w:rsidRPr="0028141E" w:rsidRDefault="00D622B0" w:rsidP="007671D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99197FD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</w:t>
      </w:r>
    </w:p>
    <w:p w14:paraId="4180B826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  MyDog.m</w:t>
      </w:r>
      <w:proofErr w:type="gramEnd"/>
    </w:p>
    <w:p w14:paraId="71832A8E" w14:textId="2D17ADB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</w:t>
      </w:r>
      <w:proofErr w:type="gramStart"/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  NSSecureCoding</w:t>
      </w:r>
      <w:proofErr w:type="gramEnd"/>
    </w:p>
    <w:p w14:paraId="50048A17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F8C555"/>
          <w:sz w:val="18"/>
          <w:szCs w:val="18"/>
          <w:bdr w:val="none" w:sz="0" w:space="0" w:color="auto" w:frame="1"/>
        </w:rPr>
        <w:t>#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import</w:t>
      </w:r>
      <w:r w:rsidRPr="0028141E">
        <w:rPr>
          <w:rStyle w:val="token"/>
          <w:rFonts w:cs="Consolas"/>
          <w:color w:val="F8C555"/>
          <w:sz w:val="18"/>
          <w:szCs w:val="18"/>
          <w:bdr w:val="none" w:sz="0" w:space="0" w:color="auto" w:frame="1"/>
        </w:rPr>
        <w:t xml:space="preserve"> "MyDog.h"</w:t>
      </w:r>
    </w:p>
    <w:p w14:paraId="4709F9CA" w14:textId="426EBB63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lastRenderedPageBreak/>
        <w:t>@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implementation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MyDog</w:t>
      </w:r>
    </w:p>
    <w:p w14:paraId="64C09E69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+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BOOL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supportsSecureCoding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{</w:t>
      </w:r>
    </w:p>
    <w:p w14:paraId="4C8A0ECA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return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YES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//支持加密编码</w:t>
      </w:r>
    </w:p>
    <w:p w14:paraId="5942444A" w14:textId="1EE49682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}</w:t>
      </w:r>
    </w:p>
    <w:p w14:paraId="5E42AA6A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//解码方法</w:t>
      </w:r>
    </w:p>
    <w:p w14:paraId="3E90950D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-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instancetype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initWithCoder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NSCoder </w:t>
      </w:r>
      <w:proofErr w:type="gramStart"/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aDecoder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{</w:t>
      </w:r>
    </w:p>
    <w:p w14:paraId="4BB2E6D1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if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self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super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init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{</w:t>
      </w:r>
    </w:p>
    <w:p w14:paraId="294DCAA0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if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aDecoder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{</w:t>
      </w:r>
    </w:p>
    <w:p w14:paraId="286328C7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        _name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aDecoder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decodeObjectOfClass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:[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NSString class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@"name"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7F202D29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        _age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aDecoder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decodeIntegerForKey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</w:t>
      </w:r>
      <w:proofErr w:type="gramEnd"/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"age"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10717A0E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}</w:t>
      </w:r>
    </w:p>
    <w:p w14:paraId="6C641DCF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}</w:t>
      </w:r>
    </w:p>
    <w:p w14:paraId="57D88D47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return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self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;</w:t>
      </w:r>
      <w:proofErr w:type="gramEnd"/>
    </w:p>
    <w:p w14:paraId="7BB73262" w14:textId="00701CC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}</w:t>
      </w:r>
    </w:p>
    <w:p w14:paraId="3E14C892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999999"/>
          <w:sz w:val="18"/>
          <w:szCs w:val="18"/>
          <w:bdr w:val="none" w:sz="0" w:space="0" w:color="auto" w:frame="1"/>
        </w:rPr>
        <w:t>//编码方法</w:t>
      </w:r>
    </w:p>
    <w:p w14:paraId="3E5F6354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-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(</w:t>
      </w: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void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encodeWithCoder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:(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NSCoder </w:t>
      </w:r>
      <w:proofErr w:type="gramStart"/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aCoder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{</w:t>
      </w:r>
    </w:p>
    <w:p w14:paraId="6C7262A2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aCoder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encodeObject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_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name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@"name"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7B3EC7E0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aCoder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encodeInteger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_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age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token"/>
          <w:rFonts w:cs="Consolas"/>
          <w:color w:val="7EC699"/>
          <w:sz w:val="18"/>
          <w:szCs w:val="18"/>
          <w:bdr w:val="none" w:sz="0" w:space="0" w:color="auto" w:frame="1"/>
        </w:rPr>
        <w:t>@"age"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3286D34A" w14:textId="77777777" w:rsidR="00D622B0" w:rsidRPr="0028141E" w:rsidRDefault="00D622B0" w:rsidP="00D622B0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}</w:t>
      </w:r>
    </w:p>
    <w:p w14:paraId="79647B8C" w14:textId="77777777" w:rsidR="00D622B0" w:rsidRPr="0028141E" w:rsidRDefault="00D622B0" w:rsidP="00D622B0">
      <w:pPr>
        <w:pStyle w:val="HTML"/>
        <w:shd w:val="clear" w:color="auto" w:fill="2D2D2D"/>
        <w:wordWrap w:val="0"/>
        <w:spacing w:after="300"/>
        <w:rPr>
          <w:rFonts w:cs="Consolas"/>
          <w:color w:val="CCCCCC"/>
          <w:sz w:val="18"/>
          <w:szCs w:val="18"/>
        </w:rPr>
      </w:pPr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@</w:t>
      </w:r>
      <w:proofErr w:type="gramStart"/>
      <w:r w:rsidRPr="0028141E">
        <w:rPr>
          <w:rStyle w:val="token"/>
          <w:rFonts w:cs="Consolas"/>
          <w:color w:val="CC99CD"/>
          <w:sz w:val="18"/>
          <w:szCs w:val="18"/>
          <w:bdr w:val="none" w:sz="0" w:space="0" w:color="auto" w:frame="1"/>
        </w:rPr>
        <w:t>end</w:t>
      </w:r>
      <w:proofErr w:type="gramEnd"/>
    </w:p>
    <w:p w14:paraId="7035921B" w14:textId="77777777" w:rsidR="00701BA9" w:rsidRPr="0028141E" w:rsidRDefault="00701BA9" w:rsidP="00701BA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color w:val="404040"/>
          <w:kern w:val="0"/>
          <w:sz w:val="24"/>
          <w:shd w:val="clear" w:color="auto" w:fill="FFFFFF"/>
        </w:rPr>
        <w:t>Class 解码的选择NSKeyedUnarchiver 编码的选择NSKeyedArchiver</w:t>
      </w:r>
    </w:p>
    <w:p w14:paraId="62176518" w14:textId="1B16DA47" w:rsidR="007671D2" w:rsidRPr="0028141E" w:rsidRDefault="007671D2" w:rsidP="00674D07">
      <w:pPr>
        <w:rPr>
          <w:rFonts w:ascii="宋体" w:eastAsia="宋体" w:hAnsi="宋体"/>
        </w:rPr>
      </w:pPr>
    </w:p>
    <w:p w14:paraId="1DAD5283" w14:textId="77777777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NSMutableData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data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NSMutableData data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</w:p>
    <w:p w14:paraId="1D432BA8" w14:textId="77777777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NSKeyedArchiver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NSKeyedArchiver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initForWritingWithMutableData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data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34EE8B1F" w14:textId="77777777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setRequiresSecureCoding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YES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3E5BFBDA" w14:textId="77777777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encodeObject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customClassObject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NSKeyedArchiveRootObjectKey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69D9C0FF" w14:textId="77777777" w:rsidR="00701BA9" w:rsidRPr="0028141E" w:rsidRDefault="00701BA9" w:rsidP="00701BA9">
      <w:pPr>
        <w:pStyle w:val="HTML"/>
        <w:shd w:val="clear" w:color="auto" w:fill="2D2D2D"/>
        <w:wordWrap w:val="0"/>
        <w:spacing w:after="300"/>
        <w:rPr>
          <w:rFonts w:cs="Consolas"/>
          <w:color w:val="CCCCCC"/>
          <w:sz w:val="18"/>
          <w:szCs w:val="18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archiver finishEncoding</w:t>
      </w:r>
      <w:proofErr w:type="gramStart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  <w:proofErr w:type="gramEnd"/>
    </w:p>
    <w:p w14:paraId="0A764909" w14:textId="319D54A2" w:rsidR="00C770BD" w:rsidRPr="0028141E" w:rsidRDefault="00701BA9" w:rsidP="00674D07">
      <w:pPr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解码</w:t>
      </w:r>
    </w:p>
    <w:p w14:paraId="6159A100" w14:textId="6F0D7566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NSKeyedUnarchiver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*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r w:rsidRPr="0028141E">
        <w:rPr>
          <w:rStyle w:val="token"/>
          <w:rFonts w:cs="Consolas"/>
          <w:color w:val="67CDCC"/>
          <w:sz w:val="18"/>
          <w:szCs w:val="18"/>
          <w:bdr w:val="none" w:sz="0" w:space="0" w:color="auto" w:frame="1"/>
        </w:rPr>
        <w:t>=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NSKeyedUnarchiver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alloc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initForReadingWithData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data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46826D9E" w14:textId="77777777" w:rsidR="00701BA9" w:rsidRPr="0028141E" w:rsidRDefault="00701BA9" w:rsidP="00701BA9">
      <w:pPr>
        <w:pStyle w:val="HTML"/>
        <w:shd w:val="clear" w:color="auto" w:fill="2D2D2D"/>
        <w:spacing w:after="300"/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[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unarchiver </w:t>
      </w:r>
      <w:proofErr w:type="gramStart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setRequiresSecureCoding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YES</w:t>
      </w:r>
      <w:proofErr w:type="gramEnd"/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5D4E3571" w14:textId="5799DEC8" w:rsidR="00701BA9" w:rsidRPr="0028141E" w:rsidRDefault="00701BA9" w:rsidP="009043E7">
      <w:pPr>
        <w:pStyle w:val="HTML"/>
        <w:shd w:val="clear" w:color="auto" w:fill="2D2D2D"/>
        <w:spacing w:after="300"/>
        <w:rPr>
          <w:rFonts w:cs="Consolas"/>
          <w:color w:val="CCCCCC"/>
          <w:sz w:val="18"/>
          <w:szCs w:val="18"/>
          <w:bdr w:val="none" w:sz="0" w:space="0" w:color="auto" w:frame="1"/>
        </w:rPr>
      </w:pP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  </w:t>
      </w:r>
      <w:r w:rsidR="00A6105E" w:rsidRPr="0028141E">
        <w:rPr>
          <w:rFonts w:cs="Consolas"/>
          <w:color w:val="CCCCCC"/>
          <w:sz w:val="18"/>
          <w:szCs w:val="18"/>
          <w:bdr w:val="none" w:sz="0" w:space="0" w:color="auto" w:frame="1"/>
        </w:rPr>
        <w:t xml:space="preserve">MyDog *dog = (MyDog </w:t>
      </w:r>
      <w:proofErr w:type="gramStart"/>
      <w:r w:rsidR="00A6105E" w:rsidRPr="0028141E">
        <w:rPr>
          <w:rFonts w:cs="Consolas"/>
          <w:color w:val="CCCCCC"/>
          <w:sz w:val="18"/>
          <w:szCs w:val="18"/>
          <w:bdr w:val="none" w:sz="0" w:space="0" w:color="auto" w:frame="1"/>
        </w:rPr>
        <w:t>*)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unarchiver</w:t>
      </w:r>
      <w:proofErr w:type="gramEnd"/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decodeObjectOfClass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:[</w:t>
      </w:r>
      <w:r w:rsidR="00A6105E" w:rsidRPr="0028141E">
        <w:rPr>
          <w:rFonts w:cs="Consolas"/>
          <w:color w:val="CCCCCC"/>
          <w:sz w:val="18"/>
          <w:szCs w:val="18"/>
          <w:bdr w:val="none" w:sz="0" w:space="0" w:color="auto" w:frame="1"/>
        </w:rPr>
        <w:t xml:space="preserve"> MyDog  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class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 xml:space="preserve"> forKey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:</w:t>
      </w:r>
      <w:r w:rsidRPr="0028141E">
        <w:rPr>
          <w:rStyle w:val="HTML1"/>
          <w:rFonts w:cs="Consolas"/>
          <w:color w:val="CCCCCC"/>
          <w:sz w:val="18"/>
          <w:szCs w:val="18"/>
          <w:bdr w:val="none" w:sz="0" w:space="0" w:color="auto" w:frame="1"/>
        </w:rPr>
        <w:t>NSKeyedArchiveRootObjectKey</w:t>
      </w:r>
      <w:r w:rsidRPr="0028141E">
        <w:rPr>
          <w:rStyle w:val="token"/>
          <w:rFonts w:cs="Consolas"/>
          <w:color w:val="CCCCCC"/>
          <w:sz w:val="18"/>
          <w:szCs w:val="18"/>
          <w:bdr w:val="none" w:sz="0" w:space="0" w:color="auto" w:frame="1"/>
        </w:rPr>
        <w:t>];</w:t>
      </w:r>
    </w:p>
    <w:p w14:paraId="2D35E456" w14:textId="77777777" w:rsidR="00707F2D" w:rsidRPr="0028141E" w:rsidRDefault="00707F2D" w:rsidP="00B05CEA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K</w:t>
      </w:r>
      <w:r w:rsidRPr="0028141E">
        <w:rPr>
          <w:rFonts w:ascii="宋体" w:eastAsia="宋体" w:hAnsi="宋体" w:hint="eastAsia"/>
        </w:rPr>
        <w:t>eychain</w:t>
      </w:r>
    </w:p>
    <w:p w14:paraId="3AFDF74E" w14:textId="77777777" w:rsidR="00905B15" w:rsidRPr="0028141E" w:rsidRDefault="00905B15" w:rsidP="00905B1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宋体"/>
          <w:kern w:val="0"/>
          <w:sz w:val="24"/>
        </w:rPr>
        <w:t>keychain(钥匙串)存储在iOS系统中,并且恢复iPhone会使keychain的内容也恢复.但是删除App是不会影响keychain.</w:t>
      </w:r>
      <w:r w:rsidRPr="0028141E">
        <w:rPr>
          <w:rFonts w:ascii="宋体" w:eastAsia="宋体" w:hAnsi="宋体" w:cs="宋体"/>
          <w:kern w:val="0"/>
          <w:sz w:val="24"/>
        </w:rPr>
        <w:br/>
        <w:t>不同App之间Keychain是不能相互访问的，但是可以通过配置keychain-sharing来解决。</w:t>
      </w:r>
    </w:p>
    <w:p w14:paraId="3C055177" w14:textId="7CB8EC45" w:rsidR="00905B15" w:rsidRPr="0028141E" w:rsidRDefault="00905B15" w:rsidP="00905B1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C4F1610" w14:textId="26FDA0A6" w:rsidR="00DF3FE1" w:rsidRPr="0028141E" w:rsidRDefault="00DF3FE1" w:rsidP="00DF3FE1">
      <w:pPr>
        <w:widowControl/>
        <w:jc w:val="left"/>
        <w:rPr>
          <w:rFonts w:ascii="宋体" w:eastAsia="宋体" w:hAnsi="宋体"/>
        </w:rPr>
      </w:pPr>
      <w:r w:rsidRPr="0028141E">
        <w:rPr>
          <w:rFonts w:ascii="宋体" w:eastAsia="宋体" w:hAnsi="宋体"/>
          <w:noProof/>
        </w:rPr>
        <w:drawing>
          <wp:inline distT="0" distB="0" distL="0" distR="0" wp14:anchorId="6B08D7AB" wp14:editId="4B1E5813">
            <wp:extent cx="5270500" cy="3059430"/>
            <wp:effectExtent l="0" t="0" r="0" b="127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41E">
        <w:rPr>
          <w:rFonts w:ascii="宋体" w:eastAsia="宋体" w:hAnsi="宋体"/>
        </w:rPr>
        <w:fldChar w:fldCharType="begin"/>
      </w:r>
      <w:r w:rsidRPr="0028141E">
        <w:rPr>
          <w:rFonts w:ascii="宋体" w:eastAsia="宋体" w:hAnsi="宋体"/>
        </w:rPr>
        <w:instrText xml:space="preserve"> INCLUDEPICTURE "https://upload-images.jianshu.io/upload_images/3238808-51b18f2d21779dd5.png?imageMogr2/auto-orient/strip|imageView2/2/format/webp" \* MERGEFORMATINET </w:instrText>
      </w:r>
      <w:r w:rsidR="001A077D" w:rsidRPr="0028141E">
        <w:rPr>
          <w:rFonts w:ascii="宋体" w:eastAsia="宋体" w:hAnsi="宋体"/>
        </w:rPr>
        <w:fldChar w:fldCharType="separate"/>
      </w:r>
      <w:r w:rsidRPr="0028141E">
        <w:rPr>
          <w:rFonts w:ascii="宋体" w:eastAsia="宋体" w:hAnsi="宋体"/>
        </w:rPr>
        <w:fldChar w:fldCharType="end"/>
      </w:r>
      <w:r w:rsidRPr="0028141E">
        <w:rPr>
          <w:rFonts w:ascii="宋体" w:eastAsia="宋体" w:hAnsi="宋体" w:cs="宋体"/>
          <w:kern w:val="0"/>
          <w:sz w:val="24"/>
        </w:rPr>
        <w:fldChar w:fldCharType="begin"/>
      </w:r>
      <w:r w:rsidRPr="0028141E">
        <w:rPr>
          <w:rFonts w:ascii="宋体" w:eastAsia="宋体" w:hAnsi="宋体" w:cs="宋体"/>
          <w:kern w:val="0"/>
          <w:sz w:val="24"/>
        </w:rPr>
        <w:instrText xml:space="preserve"> INCLUDEPICTURE "https://upload-images.jianshu.io/upload_images/3238808-51b18f2d21779dd5.png?imageMogr2/auto-orient/strip|imageView2/2/format/webp" \* MERGEFORMATINET </w:instrText>
      </w:r>
      <w:r w:rsidR="001A077D" w:rsidRPr="0028141E">
        <w:rPr>
          <w:rFonts w:ascii="宋体" w:eastAsia="宋体" w:hAnsi="宋体" w:cs="宋体"/>
          <w:kern w:val="0"/>
          <w:sz w:val="24"/>
        </w:rPr>
        <w:fldChar w:fldCharType="separate"/>
      </w:r>
      <w:r w:rsidRPr="0028141E">
        <w:rPr>
          <w:rFonts w:ascii="宋体" w:eastAsia="宋体" w:hAnsi="宋体" w:cs="宋体"/>
          <w:kern w:val="0"/>
          <w:sz w:val="24"/>
        </w:rPr>
        <w:fldChar w:fldCharType="end"/>
      </w:r>
    </w:p>
    <w:p w14:paraId="7BC4AB48" w14:textId="3BB63C75" w:rsidR="00701BA9" w:rsidRPr="0028141E" w:rsidRDefault="00F57D12" w:rsidP="00674D07">
      <w:pPr>
        <w:rPr>
          <w:rFonts w:ascii="宋体" w:eastAsia="宋体" w:hAnsi="宋体"/>
        </w:rPr>
      </w:pPr>
      <w:r w:rsidRPr="0028141E">
        <w:rPr>
          <w:rFonts w:ascii="宋体" w:eastAsia="宋体" w:hAnsi="宋体"/>
        </w:rPr>
        <w:t>首先使用keychain 要先导入 Security.framework 这个系统framework，然后在文件里 import 头文件，由于这个框架是c语言风格的接口API，会让人很疑惑</w:t>
      </w:r>
    </w:p>
    <w:p w14:paraId="11B4794E" w14:textId="13876B07" w:rsidR="007F3E50" w:rsidRPr="0028141E" w:rsidRDefault="007F3E50" w:rsidP="007F3E5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141E">
        <w:rPr>
          <w:rFonts w:ascii="宋体" w:eastAsia="宋体" w:hAnsi="宋体" w:cs="Arial"/>
          <w:color w:val="4D4D4D"/>
          <w:kern w:val="0"/>
          <w:sz w:val="24"/>
          <w:shd w:val="clear" w:color="auto" w:fill="FFFFFF"/>
        </w:rPr>
        <w:t>Keychain里可以存储若干条目（item），每个条目都属于某一个类别（class），以下是常见的几种类别：</w:t>
      </w:r>
    </w:p>
    <w:p w14:paraId="546441B8" w14:textId="253A0D82" w:rsidR="00AD32AF" w:rsidRPr="0028141E" w:rsidRDefault="00AD32AF" w:rsidP="00674D07">
      <w:pPr>
        <w:rPr>
          <w:rFonts w:ascii="宋体" w:eastAsia="宋体" w:hAnsi="宋体"/>
        </w:rPr>
      </w:pPr>
    </w:p>
    <w:p w14:paraId="2BDF6D6A" w14:textId="77777777" w:rsidR="00AD32AF" w:rsidRPr="0028141E" w:rsidRDefault="00AD32AF" w:rsidP="00AD32AF">
      <w:pPr>
        <w:widowControl/>
        <w:numPr>
          <w:ilvl w:val="0"/>
          <w:numId w:val="33"/>
        </w:numPr>
        <w:shd w:val="clear" w:color="auto" w:fill="FFFFFF"/>
        <w:spacing w:before="120"/>
        <w:jc w:val="left"/>
        <w:rPr>
          <w:rFonts w:ascii="宋体" w:eastAsia="宋体" w:hAnsi="宋体" w:cs="Arial"/>
          <w:kern w:val="0"/>
          <w:sz w:val="24"/>
        </w:rPr>
      </w:pPr>
      <w:r w:rsidRPr="0028141E">
        <w:rPr>
          <w:rFonts w:ascii="宋体" w:eastAsia="宋体" w:hAnsi="宋体" w:cs="Arial"/>
          <w:b/>
          <w:bCs/>
          <w:kern w:val="0"/>
          <w:sz w:val="24"/>
        </w:rPr>
        <w:lastRenderedPageBreak/>
        <w:t>kSecClassInternetPassword</w:t>
      </w:r>
      <w:r w:rsidRPr="0028141E">
        <w:rPr>
          <w:rFonts w:ascii="宋体" w:eastAsia="宋体" w:hAnsi="宋体" w:cs="Arial"/>
          <w:kern w:val="0"/>
          <w:sz w:val="24"/>
        </w:rPr>
        <w:t> 属于该类别的条目往往用来存储上网登录密码，远程服务器密码等</w:t>
      </w:r>
    </w:p>
    <w:p w14:paraId="35753F52" w14:textId="77777777" w:rsidR="00AD32AF" w:rsidRPr="0028141E" w:rsidRDefault="00AD32AF" w:rsidP="00AD32AF">
      <w:pPr>
        <w:widowControl/>
        <w:numPr>
          <w:ilvl w:val="0"/>
          <w:numId w:val="33"/>
        </w:numPr>
        <w:shd w:val="clear" w:color="auto" w:fill="FFFFFF"/>
        <w:spacing w:before="120"/>
        <w:jc w:val="left"/>
        <w:rPr>
          <w:rFonts w:ascii="宋体" w:eastAsia="宋体" w:hAnsi="宋体" w:cs="Arial"/>
          <w:kern w:val="0"/>
          <w:sz w:val="24"/>
        </w:rPr>
      </w:pPr>
      <w:r w:rsidRPr="0028141E">
        <w:rPr>
          <w:rFonts w:ascii="宋体" w:eastAsia="宋体" w:hAnsi="宋体" w:cs="Arial"/>
          <w:b/>
          <w:bCs/>
          <w:kern w:val="0"/>
          <w:sz w:val="24"/>
        </w:rPr>
        <w:t>kSecClassGenericPassword</w:t>
      </w:r>
      <w:r w:rsidRPr="0028141E">
        <w:rPr>
          <w:rFonts w:ascii="宋体" w:eastAsia="宋体" w:hAnsi="宋体" w:cs="Arial"/>
          <w:kern w:val="0"/>
          <w:sz w:val="24"/>
        </w:rPr>
        <w:t>存储一些通用的密码，比如数据库密码，vpn连接的密码等等</w:t>
      </w:r>
    </w:p>
    <w:p w14:paraId="6E0AEF06" w14:textId="77777777" w:rsidR="00AD32AF" w:rsidRPr="0028141E" w:rsidRDefault="00AD32AF" w:rsidP="00AD32AF">
      <w:pPr>
        <w:widowControl/>
        <w:numPr>
          <w:ilvl w:val="0"/>
          <w:numId w:val="33"/>
        </w:numPr>
        <w:shd w:val="clear" w:color="auto" w:fill="FFFFFF"/>
        <w:spacing w:before="120"/>
        <w:jc w:val="left"/>
        <w:rPr>
          <w:rFonts w:ascii="宋体" w:eastAsia="宋体" w:hAnsi="宋体" w:cs="Arial"/>
          <w:kern w:val="0"/>
          <w:sz w:val="24"/>
        </w:rPr>
      </w:pPr>
      <w:r w:rsidRPr="0028141E">
        <w:rPr>
          <w:rFonts w:ascii="宋体" w:eastAsia="宋体" w:hAnsi="宋体" w:cs="Arial"/>
          <w:b/>
          <w:bCs/>
          <w:kern w:val="0"/>
          <w:sz w:val="24"/>
        </w:rPr>
        <w:t>kSecClassCertificate</w:t>
      </w:r>
      <w:r w:rsidRPr="0028141E">
        <w:rPr>
          <w:rFonts w:ascii="宋体" w:eastAsia="宋体" w:hAnsi="宋体" w:cs="Arial"/>
          <w:kern w:val="0"/>
          <w:sz w:val="24"/>
        </w:rPr>
        <w:t>，</w:t>
      </w:r>
      <w:r w:rsidRPr="0028141E">
        <w:rPr>
          <w:rFonts w:ascii="宋体" w:eastAsia="宋体" w:hAnsi="宋体" w:cs="Arial"/>
          <w:b/>
          <w:bCs/>
          <w:kern w:val="0"/>
          <w:sz w:val="24"/>
        </w:rPr>
        <w:t>kSecClassKey</w:t>
      </w:r>
      <w:r w:rsidRPr="0028141E">
        <w:rPr>
          <w:rFonts w:ascii="宋体" w:eastAsia="宋体" w:hAnsi="宋体" w:cs="Arial"/>
          <w:kern w:val="0"/>
          <w:sz w:val="24"/>
        </w:rPr>
        <w:t>和</w:t>
      </w:r>
      <w:r w:rsidRPr="0028141E">
        <w:rPr>
          <w:rFonts w:ascii="宋体" w:eastAsia="宋体" w:hAnsi="宋体" w:cs="Arial"/>
          <w:b/>
          <w:bCs/>
          <w:kern w:val="0"/>
          <w:sz w:val="24"/>
        </w:rPr>
        <w:t>kSecClassIdentity</w:t>
      </w:r>
      <w:r w:rsidRPr="0028141E">
        <w:rPr>
          <w:rFonts w:ascii="宋体" w:eastAsia="宋体" w:hAnsi="宋体" w:cs="Arial"/>
          <w:kern w:val="0"/>
          <w:sz w:val="24"/>
        </w:rPr>
        <w:t>这三类条目往往用于建立基于证书，秘钥和公钥系统的安全连接。</w:t>
      </w:r>
    </w:p>
    <w:p w14:paraId="3F24E9A7" w14:textId="3CFFA750" w:rsidR="00AD32AF" w:rsidRPr="0028141E" w:rsidRDefault="00AD32AF" w:rsidP="00674D07">
      <w:pPr>
        <w:rPr>
          <w:rFonts w:ascii="宋体" w:eastAsia="宋体" w:hAnsi="宋体"/>
        </w:rPr>
      </w:pPr>
    </w:p>
    <w:p w14:paraId="36C28D71" w14:textId="39C0D813" w:rsidR="00480B2F" w:rsidRPr="0028141E" w:rsidRDefault="00480B2F" w:rsidP="00B05CEA">
      <w:pPr>
        <w:pStyle w:val="2"/>
        <w:rPr>
          <w:rFonts w:ascii="宋体" w:eastAsia="宋体" w:hAnsi="宋体"/>
        </w:rPr>
      </w:pPr>
      <w:r w:rsidRPr="0028141E">
        <w:rPr>
          <w:rFonts w:ascii="宋体" w:eastAsia="宋体" w:hAnsi="宋体" w:hint="eastAsia"/>
        </w:rPr>
        <w:t>Y</w:t>
      </w:r>
      <w:r w:rsidRPr="0028141E">
        <w:rPr>
          <w:rFonts w:ascii="宋体" w:eastAsia="宋体" w:hAnsi="宋体"/>
        </w:rPr>
        <w:t>YC</w:t>
      </w:r>
      <w:r w:rsidRPr="0028141E">
        <w:rPr>
          <w:rFonts w:ascii="宋体" w:eastAsia="宋体" w:hAnsi="宋体" w:hint="eastAsia"/>
        </w:rPr>
        <w:t>ache</w:t>
      </w:r>
    </w:p>
    <w:p w14:paraId="252B4EBE" w14:textId="1976F9FF" w:rsidR="00C53491" w:rsidRDefault="00C53491" w:rsidP="00C53491">
      <w:r>
        <w:t>高性能的线程安全方案</w:t>
      </w:r>
      <w:r>
        <w:rPr>
          <w:rFonts w:hint="eastAsia"/>
        </w:rPr>
        <w:t>,</w:t>
      </w:r>
      <w:r w:rsidR="00026CED" w:rsidRPr="00026CED">
        <w:t xml:space="preserve"> </w:t>
      </w:r>
      <w:r w:rsidR="00026CED" w:rsidRPr="00026CED">
        <w:t>YYCache采取的方案是大于20k的采取直接存储文件，然后在sqlite里面存元信息（比如说文件路径），小于20k的直接存储到sqlite里面。</w:t>
      </w:r>
      <w:r w:rsidR="001A077D" w:rsidRPr="001A077D">
        <w:t>LRU算法，基于存储时长、数量、大小的缓存控制策略等。</w:t>
      </w:r>
    </w:p>
    <w:p w14:paraId="362E1251" w14:textId="77777777" w:rsidR="00B05CEA" w:rsidRPr="0028141E" w:rsidRDefault="00B05CEA" w:rsidP="00B05CEA">
      <w:pPr>
        <w:rPr>
          <w:rFonts w:ascii="宋体" w:eastAsia="宋体" w:hAnsi="宋体" w:hint="eastAsia"/>
        </w:rPr>
      </w:pPr>
    </w:p>
    <w:sectPr w:rsidR="00B05CEA" w:rsidRPr="0028141E" w:rsidSect="00125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AC8"/>
    <w:multiLevelType w:val="multilevel"/>
    <w:tmpl w:val="F9E6A8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1C29DA"/>
    <w:multiLevelType w:val="multilevel"/>
    <w:tmpl w:val="51E4ED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微软雅黑" w:eastAsia="微软雅黑" w:hAnsi="微软雅黑" w:hint="eastAsia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EC5F7E"/>
    <w:multiLevelType w:val="hybridMultilevel"/>
    <w:tmpl w:val="78361A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8447D"/>
    <w:multiLevelType w:val="hybridMultilevel"/>
    <w:tmpl w:val="8FB48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5C3625"/>
    <w:multiLevelType w:val="multilevel"/>
    <w:tmpl w:val="698A3A4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微软雅黑" w:eastAsia="微软雅黑" w:hAnsi="微软雅黑" w:hint="eastAsia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微软雅黑" w:eastAsia="微软雅黑" w:hAnsi="微软雅黑" w:hint="eastAsia"/>
        <w:b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D00365E"/>
    <w:multiLevelType w:val="multilevel"/>
    <w:tmpl w:val="F41802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33C6D1B"/>
    <w:multiLevelType w:val="multilevel"/>
    <w:tmpl w:val="E76E19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6066383"/>
    <w:multiLevelType w:val="multilevel"/>
    <w:tmpl w:val="EE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046DB"/>
    <w:multiLevelType w:val="multilevel"/>
    <w:tmpl w:val="1AC2D3F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B74F0"/>
    <w:multiLevelType w:val="multilevel"/>
    <w:tmpl w:val="E56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8C5B67"/>
    <w:multiLevelType w:val="multilevel"/>
    <w:tmpl w:val="935CACC4"/>
    <w:lvl w:ilvl="0">
      <w:start w:val="1"/>
      <w:numFmt w:val="decimal"/>
      <w:lvlText w:val="%1"/>
      <w:lvlJc w:val="left"/>
      <w:pPr>
        <w:ind w:left="-4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0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1" w:hanging="1700"/>
      </w:pPr>
      <w:rPr>
        <w:rFonts w:hint="eastAsia"/>
      </w:rPr>
    </w:lvl>
  </w:abstractNum>
  <w:abstractNum w:abstractNumId="11" w15:restartNumberingAfterBreak="0">
    <w:nsid w:val="647E05ED"/>
    <w:multiLevelType w:val="hybridMultilevel"/>
    <w:tmpl w:val="302428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0559F3"/>
    <w:multiLevelType w:val="multilevel"/>
    <w:tmpl w:val="856265D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862" w:hanging="86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70902023"/>
    <w:multiLevelType w:val="multilevel"/>
    <w:tmpl w:val="902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43858C5"/>
    <w:multiLevelType w:val="multilevel"/>
    <w:tmpl w:val="A1C6C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6282358"/>
    <w:multiLevelType w:val="multilevel"/>
    <w:tmpl w:val="B664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5829E6"/>
    <w:multiLevelType w:val="hybridMultilevel"/>
    <w:tmpl w:val="8FB48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BB6547"/>
    <w:multiLevelType w:val="multilevel"/>
    <w:tmpl w:val="345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2"/>
  </w:num>
  <w:num w:numId="9">
    <w:abstractNumId w:val="12"/>
  </w:num>
  <w:num w:numId="10">
    <w:abstractNumId w:val="17"/>
  </w:num>
  <w:num w:numId="11">
    <w:abstractNumId w:val="12"/>
  </w:num>
  <w:num w:numId="12">
    <w:abstractNumId w:val="12"/>
  </w:num>
  <w:num w:numId="13">
    <w:abstractNumId w:val="1"/>
  </w:num>
  <w:num w:numId="14">
    <w:abstractNumId w:val="12"/>
  </w:num>
  <w:num w:numId="15">
    <w:abstractNumId w:val="10"/>
  </w:num>
  <w:num w:numId="16">
    <w:abstractNumId w:val="1"/>
  </w:num>
  <w:num w:numId="17">
    <w:abstractNumId w:val="12"/>
  </w:num>
  <w:num w:numId="18">
    <w:abstractNumId w:val="10"/>
  </w:num>
  <w:num w:numId="19">
    <w:abstractNumId w:val="1"/>
  </w:num>
  <w:num w:numId="20">
    <w:abstractNumId w:val="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4"/>
  </w:num>
  <w:num w:numId="26">
    <w:abstractNumId w:val="5"/>
  </w:num>
  <w:num w:numId="27">
    <w:abstractNumId w:val="9"/>
  </w:num>
  <w:num w:numId="28">
    <w:abstractNumId w:val="3"/>
  </w:num>
  <w:num w:numId="29">
    <w:abstractNumId w:val="11"/>
  </w:num>
  <w:num w:numId="30">
    <w:abstractNumId w:val="16"/>
  </w:num>
  <w:num w:numId="31">
    <w:abstractNumId w:val="2"/>
  </w:num>
  <w:num w:numId="32">
    <w:abstractNumId w:val="7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B1"/>
    <w:rsid w:val="000239BB"/>
    <w:rsid w:val="00025812"/>
    <w:rsid w:val="00026CED"/>
    <w:rsid w:val="00066D11"/>
    <w:rsid w:val="00125374"/>
    <w:rsid w:val="001A077D"/>
    <w:rsid w:val="001A386D"/>
    <w:rsid w:val="001D6E82"/>
    <w:rsid w:val="00211F71"/>
    <w:rsid w:val="00230ADF"/>
    <w:rsid w:val="00245DE2"/>
    <w:rsid w:val="0028141E"/>
    <w:rsid w:val="002A7BA5"/>
    <w:rsid w:val="00334E48"/>
    <w:rsid w:val="00360AFB"/>
    <w:rsid w:val="00371D49"/>
    <w:rsid w:val="003F0ABF"/>
    <w:rsid w:val="00480B2F"/>
    <w:rsid w:val="00575139"/>
    <w:rsid w:val="00632A00"/>
    <w:rsid w:val="00657D61"/>
    <w:rsid w:val="00674D07"/>
    <w:rsid w:val="00701BA9"/>
    <w:rsid w:val="00707F2D"/>
    <w:rsid w:val="00712E0B"/>
    <w:rsid w:val="00745C6B"/>
    <w:rsid w:val="007671D2"/>
    <w:rsid w:val="007A4327"/>
    <w:rsid w:val="007C45E3"/>
    <w:rsid w:val="007F3E50"/>
    <w:rsid w:val="007F6073"/>
    <w:rsid w:val="00823474"/>
    <w:rsid w:val="008F4003"/>
    <w:rsid w:val="008F7487"/>
    <w:rsid w:val="009043E7"/>
    <w:rsid w:val="00905B15"/>
    <w:rsid w:val="009206F3"/>
    <w:rsid w:val="009616DC"/>
    <w:rsid w:val="00983252"/>
    <w:rsid w:val="009B18C4"/>
    <w:rsid w:val="009B6297"/>
    <w:rsid w:val="00A11D98"/>
    <w:rsid w:val="00A57463"/>
    <w:rsid w:val="00A6105E"/>
    <w:rsid w:val="00AB5BC6"/>
    <w:rsid w:val="00AD32AF"/>
    <w:rsid w:val="00AF3214"/>
    <w:rsid w:val="00AF3625"/>
    <w:rsid w:val="00B05CEA"/>
    <w:rsid w:val="00B10E6B"/>
    <w:rsid w:val="00B14AC9"/>
    <w:rsid w:val="00B417B8"/>
    <w:rsid w:val="00BA365A"/>
    <w:rsid w:val="00BB49FA"/>
    <w:rsid w:val="00BC4A99"/>
    <w:rsid w:val="00BE3FF3"/>
    <w:rsid w:val="00C1176A"/>
    <w:rsid w:val="00C323F1"/>
    <w:rsid w:val="00C53491"/>
    <w:rsid w:val="00C70AC4"/>
    <w:rsid w:val="00C770BD"/>
    <w:rsid w:val="00C97D71"/>
    <w:rsid w:val="00CB37B5"/>
    <w:rsid w:val="00CD4D4A"/>
    <w:rsid w:val="00CD5533"/>
    <w:rsid w:val="00CE0DA6"/>
    <w:rsid w:val="00CF031A"/>
    <w:rsid w:val="00D622B0"/>
    <w:rsid w:val="00DB2B12"/>
    <w:rsid w:val="00DF3FE1"/>
    <w:rsid w:val="00E178EA"/>
    <w:rsid w:val="00E30525"/>
    <w:rsid w:val="00F0282F"/>
    <w:rsid w:val="00F57D12"/>
    <w:rsid w:val="00FD22B1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3BE8"/>
  <w15:chartTrackingRefBased/>
  <w15:docId w15:val="{D0CCF5D4-7840-4F42-95C4-D153FB07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2"/>
    <w:next w:val="a0"/>
    <w:link w:val="10"/>
    <w:autoRedefine/>
    <w:uiPriority w:val="9"/>
    <w:qFormat/>
    <w:rsid w:val="001D6E82"/>
    <w:pPr>
      <w:numPr>
        <w:ilvl w:val="0"/>
        <w:numId w:val="17"/>
      </w:numPr>
      <w:outlineLvl w:val="0"/>
    </w:pPr>
    <w:rPr>
      <w:rFonts w:hAnsi="微软雅黑" w:cs="微软雅黑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F4003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8F4003"/>
    <w:pPr>
      <w:keepNext/>
      <w:keepLines/>
      <w:numPr>
        <w:ilvl w:val="2"/>
        <w:numId w:val="14"/>
      </w:numPr>
      <w:spacing w:before="260" w:after="260" w:line="416" w:lineRule="auto"/>
      <w:ind w:left="567" w:hanging="567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D6E82"/>
    <w:pPr>
      <w:numPr>
        <w:ilvl w:val="3"/>
        <w:numId w:val="16"/>
      </w:numPr>
      <w:outlineLvl w:val="3"/>
    </w:pPr>
    <w:rPr>
      <w:rFonts w:ascii="微软雅黑" w:eastAsia="微软雅黑" w:cs="Times New Roman (正文 CS 字体)"/>
      <w:b/>
      <w:sz w:val="28"/>
      <w:szCs w:val="30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1D6E82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FD22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75139"/>
    <w:rPr>
      <w:rFonts w:ascii="微软雅黑" w:eastAsia="微软雅黑" w:hAnsi="微软雅黑" w:cs="微软雅黑"/>
      <w:b/>
      <w:bCs/>
      <w:sz w:val="28"/>
      <w:szCs w:val="32"/>
    </w:rPr>
  </w:style>
  <w:style w:type="character" w:customStyle="1" w:styleId="20">
    <w:name w:val="标题 2 字符"/>
    <w:basedOn w:val="a1"/>
    <w:link w:val="2"/>
    <w:uiPriority w:val="9"/>
    <w:rsid w:val="008F4003"/>
    <w:rPr>
      <w:rFonts w:ascii="微软雅黑" w:eastAsia="微软雅黑" w:hAnsiTheme="majorHAnsi" w:cs="Times New Roman (标题 CS)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8F4003"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1D6E82"/>
    <w:rPr>
      <w:rFonts w:ascii="微软雅黑" w:eastAsia="微软雅黑" w:cs="Times New Roman (正文 CS 字体)"/>
      <w:b/>
      <w:sz w:val="28"/>
      <w:szCs w:val="30"/>
    </w:rPr>
  </w:style>
  <w:style w:type="character" w:customStyle="1" w:styleId="50">
    <w:name w:val="标题 5 字符"/>
    <w:basedOn w:val="a1"/>
    <w:link w:val="5"/>
    <w:uiPriority w:val="9"/>
    <w:rsid w:val="001D6E82"/>
    <w:rPr>
      <w:rFonts w:ascii="微软雅黑" w:eastAsia="微软雅黑" w:cs="Times New Roman (正文 CS 字体)"/>
      <w:b/>
      <w:bCs/>
      <w:sz w:val="28"/>
      <w:szCs w:val="28"/>
    </w:rPr>
  </w:style>
  <w:style w:type="paragraph" w:styleId="a">
    <w:name w:val="Title"/>
    <w:aliases w:val="样式4标题"/>
    <w:basedOn w:val="a0"/>
    <w:next w:val="a0"/>
    <w:link w:val="a4"/>
    <w:autoRedefine/>
    <w:uiPriority w:val="10"/>
    <w:qFormat/>
    <w:rsid w:val="00AF3214"/>
    <w:pPr>
      <w:numPr>
        <w:numId w:val="26"/>
      </w:numPr>
      <w:spacing w:before="240" w:after="60"/>
      <w:ind w:left="425" w:hanging="425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样式4标题 字符"/>
    <w:basedOn w:val="a1"/>
    <w:link w:val="a"/>
    <w:uiPriority w:val="10"/>
    <w:rsid w:val="00AF321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B49FA"/>
    <w:pPr>
      <w:widowControl w:val="0"/>
      <w:jc w:val="both"/>
    </w:pPr>
  </w:style>
  <w:style w:type="character" w:customStyle="1" w:styleId="60">
    <w:name w:val="标题 6 字符"/>
    <w:basedOn w:val="a1"/>
    <w:link w:val="6"/>
    <w:uiPriority w:val="9"/>
    <w:rsid w:val="00FD22B1"/>
    <w:rPr>
      <w:rFonts w:asciiTheme="majorHAnsi" w:eastAsiaTheme="majorEastAsia" w:hAnsiTheme="majorHAnsi" w:cstheme="majorBidi"/>
      <w:b/>
      <w:bCs/>
      <w:sz w:val="24"/>
    </w:rPr>
  </w:style>
  <w:style w:type="paragraph" w:styleId="a6">
    <w:name w:val="Subtitle"/>
    <w:basedOn w:val="a0"/>
    <w:next w:val="a0"/>
    <w:link w:val="a7"/>
    <w:uiPriority w:val="11"/>
    <w:qFormat/>
    <w:rsid w:val="00FD22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FD22B1"/>
    <w:rPr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rsid w:val="00823474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CB3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CB37B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1"/>
    <w:uiPriority w:val="99"/>
    <w:semiHidden/>
    <w:unhideWhenUsed/>
    <w:rsid w:val="00CB37B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1"/>
    <w:rsid w:val="00CB37B5"/>
  </w:style>
  <w:style w:type="character" w:styleId="a9">
    <w:name w:val="Strong"/>
    <w:basedOn w:val="a1"/>
    <w:uiPriority w:val="22"/>
    <w:qFormat/>
    <w:rsid w:val="00AD3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dss/Library/Group%20Containers/UBF8T346G9.Office/User%20Content.localized/Templates.localized/&#22810;&#32423;&#26631;&#39064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2A119-8DB3-C24A-8D18-5C1F425A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多级标题2.dotx</Template>
  <TotalTime>19</TotalTime>
  <Pages>7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武太宗</cp:lastModifiedBy>
  <cp:revision>63</cp:revision>
  <dcterms:created xsi:type="dcterms:W3CDTF">2021-07-16T05:09:00Z</dcterms:created>
  <dcterms:modified xsi:type="dcterms:W3CDTF">2021-07-16T06:13:00Z</dcterms:modified>
</cp:coreProperties>
</file>