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5D66" w14:textId="01810305" w:rsidR="008F4003" w:rsidRDefault="00A7492D" w:rsidP="00A7492D">
      <w:pPr>
        <w:pStyle w:val="1"/>
        <w:rPr>
          <w:sz w:val="22"/>
          <w:szCs w:val="24"/>
        </w:rPr>
      </w:pPr>
      <w:r w:rsidRPr="00A7492D">
        <w:rPr>
          <w:rFonts w:hint="eastAsia"/>
          <w:sz w:val="22"/>
          <w:szCs w:val="24"/>
        </w:rPr>
        <w:t>如何令自己创建的对象具有拷贝功能</w:t>
      </w:r>
    </w:p>
    <w:p w14:paraId="4D5D9070" w14:textId="51B261A1" w:rsidR="00A7492D" w:rsidRDefault="00A7492D" w:rsidP="00A7492D">
      <w:r>
        <w:rPr>
          <w:rFonts w:hint="eastAsia"/>
        </w:rPr>
        <w:t>让自定义类实现</w:t>
      </w:r>
      <w:r>
        <w:t>NSC</w:t>
      </w:r>
      <w:r>
        <w:rPr>
          <w:rFonts w:hint="eastAsia"/>
        </w:rPr>
        <w:t>opying和N</w:t>
      </w:r>
      <w:r>
        <w:t>SM</w:t>
      </w:r>
      <w:r>
        <w:rPr>
          <w:rFonts w:hint="eastAsia"/>
        </w:rPr>
        <w:t>utablecopying协议</w:t>
      </w:r>
    </w:p>
    <w:p w14:paraId="15A32FE2" w14:textId="77777777" w:rsidR="00A7492D" w:rsidRPr="00A7492D" w:rsidRDefault="00A7492D" w:rsidP="00A7492D">
      <w:pPr>
        <w:rPr>
          <w:rFonts w:hint="eastAsia"/>
        </w:rPr>
      </w:pPr>
    </w:p>
    <w:p w14:paraId="687BA3F5" w14:textId="70342FDA" w:rsidR="00A7492D" w:rsidRDefault="00A7492D" w:rsidP="00A7492D">
      <w:r>
        <w:rPr>
          <w:rFonts w:hint="eastAsia"/>
        </w:rPr>
        <w:t>浅拷贝</w:t>
      </w:r>
    </w:p>
    <w:p w14:paraId="6A4DE570" w14:textId="77777777" w:rsidR="00A7492D" w:rsidRDefault="00A7492D" w:rsidP="00A7492D">
      <w:r>
        <w:t xml:space="preserve">- (id)copyWithZone:(NSZone </w:t>
      </w:r>
      <w:proofErr w:type="gramStart"/>
      <w:r>
        <w:t>*)zone</w:t>
      </w:r>
      <w:proofErr w:type="gramEnd"/>
    </w:p>
    <w:p w14:paraId="4967E80E" w14:textId="77777777" w:rsidR="00A7492D" w:rsidRDefault="00A7492D" w:rsidP="00A7492D">
      <w:r>
        <w:t>{</w:t>
      </w:r>
    </w:p>
    <w:p w14:paraId="323E5048" w14:textId="77777777" w:rsidR="00A7492D" w:rsidRDefault="00A7492D" w:rsidP="00A7492D">
      <w:r>
        <w:t xml:space="preserve">    Person *copy = [[[self class] </w:t>
      </w:r>
      <w:proofErr w:type="gramStart"/>
      <w:r>
        <w:t>allocWithZone:zone</w:t>
      </w:r>
      <w:proofErr w:type="gramEnd"/>
      <w:r>
        <w:t>]init];</w:t>
      </w:r>
    </w:p>
    <w:p w14:paraId="1B9AA2EA" w14:textId="77777777" w:rsidR="00A7492D" w:rsidRDefault="00A7492D" w:rsidP="00A7492D">
      <w:r>
        <w:t xml:space="preserve">    </w:t>
      </w:r>
      <w:proofErr w:type="gramStart"/>
      <w:r>
        <w:t>copy.firstName</w:t>
      </w:r>
      <w:proofErr w:type="gramEnd"/>
      <w:r>
        <w:t xml:space="preserve"> = _firstName ;</w:t>
      </w:r>
    </w:p>
    <w:p w14:paraId="1668ACCC" w14:textId="77777777" w:rsidR="00A7492D" w:rsidRDefault="00A7492D" w:rsidP="00A7492D">
      <w:r>
        <w:t xml:space="preserve">    </w:t>
      </w:r>
      <w:proofErr w:type="gramStart"/>
      <w:r>
        <w:t>copy.lastName</w:t>
      </w:r>
      <w:proofErr w:type="gramEnd"/>
      <w:r>
        <w:t xml:space="preserve"> = _lastName;</w:t>
      </w:r>
    </w:p>
    <w:p w14:paraId="1C07895A" w14:textId="2C0209F3" w:rsidR="00A7492D" w:rsidRDefault="00A7492D" w:rsidP="00A7492D">
      <w:pPr>
        <w:rPr>
          <w:rFonts w:hint="eastAsia"/>
        </w:rPr>
      </w:pPr>
      <w:r>
        <w:t xml:space="preserve">    return </w:t>
      </w:r>
      <w:proofErr w:type="gramStart"/>
      <w:r>
        <w:t>copy;</w:t>
      </w:r>
      <w:proofErr w:type="gramEnd"/>
    </w:p>
    <w:p w14:paraId="5404324A" w14:textId="1BE11917" w:rsidR="005828C1" w:rsidRDefault="00A7492D" w:rsidP="00A7492D">
      <w:r>
        <w:rPr>
          <w:rFonts w:hint="eastAsia"/>
        </w:rPr>
        <w:t>}</w:t>
      </w:r>
    </w:p>
    <w:p w14:paraId="258C4639" w14:textId="279414D6" w:rsidR="005828C1" w:rsidRDefault="005828C1" w:rsidP="00A7492D">
      <w:pPr>
        <w:rPr>
          <w:rFonts w:hint="eastAsia"/>
        </w:rPr>
      </w:pPr>
      <w:r>
        <w:rPr>
          <w:rFonts w:hint="eastAsia"/>
        </w:rPr>
        <w:t>深拷贝</w:t>
      </w:r>
    </w:p>
    <w:p w14:paraId="083600CF" w14:textId="62DB8DF0" w:rsidR="005828C1" w:rsidRPr="005828C1" w:rsidRDefault="005828C1" w:rsidP="005828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>- (id)</w:t>
      </w:r>
      <w:r w:rsidRPr="005828C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5828C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mutableCopyWithZone</w:t>
      </w:r>
      <w:r>
        <w:t xml:space="preserve">:(NSZone </w:t>
      </w:r>
      <w:proofErr w:type="gramStart"/>
      <w:r>
        <w:t>*)zone</w:t>
      </w:r>
      <w:proofErr w:type="gramEnd"/>
    </w:p>
    <w:p w14:paraId="1AC9B9F4" w14:textId="77777777" w:rsidR="005828C1" w:rsidRDefault="005828C1" w:rsidP="005828C1">
      <w:r>
        <w:t>{</w:t>
      </w:r>
    </w:p>
    <w:p w14:paraId="47EF7452" w14:textId="77777777" w:rsidR="005828C1" w:rsidRDefault="005828C1" w:rsidP="005828C1">
      <w:r>
        <w:t xml:space="preserve">    Person *copy = [[[self class] </w:t>
      </w:r>
      <w:proofErr w:type="gramStart"/>
      <w:r>
        <w:t>allocWithZone:zone</w:t>
      </w:r>
      <w:proofErr w:type="gramEnd"/>
      <w:r>
        <w:t>]init];</w:t>
      </w:r>
    </w:p>
    <w:p w14:paraId="484E4DD9" w14:textId="77777777" w:rsidR="005828C1" w:rsidRDefault="005828C1" w:rsidP="005828C1">
      <w:r>
        <w:t xml:space="preserve">    </w:t>
      </w:r>
      <w:proofErr w:type="gramStart"/>
      <w:r>
        <w:t>copy.firstName</w:t>
      </w:r>
      <w:proofErr w:type="gramEnd"/>
      <w:r>
        <w:t xml:space="preserve"> = _firstName ;</w:t>
      </w:r>
    </w:p>
    <w:p w14:paraId="7F0D526C" w14:textId="77777777" w:rsidR="005828C1" w:rsidRDefault="005828C1" w:rsidP="005828C1">
      <w:r>
        <w:t xml:space="preserve">    </w:t>
      </w:r>
      <w:proofErr w:type="gramStart"/>
      <w:r>
        <w:t>copy.lastName</w:t>
      </w:r>
      <w:proofErr w:type="gramEnd"/>
      <w:r>
        <w:t xml:space="preserve"> = _lastName;</w:t>
      </w:r>
    </w:p>
    <w:p w14:paraId="3D1FFC36" w14:textId="77777777" w:rsidR="005828C1" w:rsidRDefault="005828C1" w:rsidP="005828C1">
      <w:pPr>
        <w:rPr>
          <w:rFonts w:hint="eastAsia"/>
        </w:rPr>
      </w:pPr>
      <w:r>
        <w:t xml:space="preserve">    return </w:t>
      </w:r>
      <w:proofErr w:type="gramStart"/>
      <w:r>
        <w:t>copy;</w:t>
      </w:r>
      <w:proofErr w:type="gramEnd"/>
    </w:p>
    <w:p w14:paraId="0F1B6A94" w14:textId="4FD9086A" w:rsidR="005828C1" w:rsidRDefault="005828C1" w:rsidP="005828C1">
      <w:r>
        <w:rPr>
          <w:rFonts w:hint="eastAsia"/>
        </w:rPr>
        <w:t>}</w:t>
      </w:r>
    </w:p>
    <w:p w14:paraId="5424A58B" w14:textId="77777777" w:rsidR="0064221D" w:rsidRDefault="0064221D" w:rsidP="005828C1"/>
    <w:p w14:paraId="0607DB90" w14:textId="1CEFB9F0" w:rsidR="0064221D" w:rsidRDefault="0064221D" w:rsidP="0064221D">
      <w:pPr>
        <w:pStyle w:val="1"/>
        <w:rPr>
          <w:sz w:val="22"/>
          <w:szCs w:val="24"/>
        </w:rPr>
      </w:pPr>
      <w:r w:rsidRPr="0064221D">
        <w:rPr>
          <w:rFonts w:hint="eastAsia"/>
          <w:sz w:val="22"/>
          <w:szCs w:val="24"/>
        </w:rPr>
        <w:t>进程和线程的区别</w:t>
      </w:r>
    </w:p>
    <w:p w14:paraId="33BCEA01" w14:textId="61183783" w:rsidR="0064221D" w:rsidRPr="0064221D" w:rsidRDefault="00DA287A" w:rsidP="0064221D">
      <w:pPr>
        <w:rPr>
          <w:rFonts w:hint="eastAsia"/>
        </w:rPr>
      </w:pPr>
      <w:r>
        <w:rPr>
          <w:rFonts w:hint="eastAsia"/>
        </w:rPr>
        <w:t>进程：</w:t>
      </w:r>
      <w:r w:rsidRPr="00DA287A">
        <w:t>进程是系统资源分配和调度的一个独立单位</w:t>
      </w:r>
    </w:p>
    <w:p w14:paraId="21C11B03" w14:textId="79169871" w:rsidR="005828C1" w:rsidRDefault="00DA287A" w:rsidP="00A7492D">
      <w:r>
        <w:rPr>
          <w:rFonts w:hint="eastAsia"/>
        </w:rPr>
        <w:t>进程</w:t>
      </w:r>
      <w:r>
        <w:rPr>
          <w:rFonts w:hint="eastAsia"/>
        </w:rPr>
        <w:t>：</w:t>
      </w:r>
      <w:r w:rsidRPr="00DA287A">
        <w:t>线程是CPU调度的最小单元</w:t>
      </w:r>
    </w:p>
    <w:p w14:paraId="72E330EB" w14:textId="10D8899B" w:rsidR="00DA287A" w:rsidRDefault="00DA287A" w:rsidP="00A7492D"/>
    <w:p w14:paraId="74639055" w14:textId="77777777" w:rsidR="00DA287A" w:rsidRPr="00DA287A" w:rsidRDefault="00DA287A" w:rsidP="00DA287A">
      <w:r w:rsidRPr="00DA287A">
        <w:t>线程的作用：执行app的代码；</w:t>
      </w:r>
    </w:p>
    <w:p w14:paraId="2AA50B22" w14:textId="73488965" w:rsidR="00DA287A" w:rsidRDefault="00DA287A" w:rsidP="00DA287A">
      <w:r w:rsidRPr="00DA287A">
        <w:t> 一个进程（App）至少有一个线程，这个进程叫做主线程；</w:t>
      </w:r>
    </w:p>
    <w:p w14:paraId="40CBDDEE" w14:textId="680DBF36" w:rsidR="00DA287A" w:rsidRDefault="00DA287A" w:rsidP="00DA287A"/>
    <w:p w14:paraId="76E4DD95" w14:textId="46EEBFC5" w:rsidR="00DA287A" w:rsidRPr="00DA287A" w:rsidRDefault="00DA287A" w:rsidP="00DA287A">
      <w:r>
        <w:rPr>
          <w:rFonts w:hint="eastAsia"/>
        </w:rPr>
        <w:t xml:space="preserve">进程： </w:t>
      </w:r>
      <w:r w:rsidRPr="00DA287A">
        <w:t>在iOS 中 一个进程就是一个正在运行的一个应用程序;  比如 QQ.app  ，而且一个app只能有一个进程 不像安卓支持多个进程。</w:t>
      </w:r>
    </w:p>
    <w:p w14:paraId="726D6CF4" w14:textId="77777777" w:rsidR="00DA287A" w:rsidRPr="00DA287A" w:rsidRDefault="00DA287A" w:rsidP="00DA287A">
      <w:pPr>
        <w:rPr>
          <w:rFonts w:hint="eastAsia"/>
        </w:rPr>
      </w:pPr>
    </w:p>
    <w:p w14:paraId="65D55D3B" w14:textId="77777777" w:rsidR="0073439C" w:rsidRPr="0073439C" w:rsidRDefault="0073439C" w:rsidP="0073439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b/>
          <w:bCs/>
          <w:kern w:val="0"/>
          <w:sz w:val="24"/>
        </w:rPr>
        <w:t>线程</w:t>
      </w:r>
      <w:r w:rsidRPr="0073439C">
        <w:rPr>
          <w:rFonts w:ascii="宋体" w:eastAsia="宋体" w:hAnsi="宋体" w:cs="宋体"/>
          <w:kern w:val="0"/>
          <w:sz w:val="24"/>
        </w:rPr>
        <w:t>是进程的一部分，它是进程中用来</w:t>
      </w:r>
      <w:r w:rsidRPr="0073439C">
        <w:rPr>
          <w:rFonts w:ascii="宋体" w:eastAsia="宋体" w:hAnsi="宋体" w:cs="宋体"/>
          <w:b/>
          <w:bCs/>
          <w:kern w:val="0"/>
          <w:sz w:val="24"/>
        </w:rPr>
        <w:t>执行任务的单位</w:t>
      </w:r>
      <w:r w:rsidRPr="0073439C">
        <w:rPr>
          <w:rFonts w:ascii="宋体" w:eastAsia="宋体" w:hAnsi="宋体" w:cs="宋体"/>
          <w:kern w:val="0"/>
          <w:sz w:val="24"/>
        </w:rPr>
        <w:t>。一个进程可以拥有多个线程，但最少要有一个主线程；每个线程不能独立执行，必须有一个父进程；线程可以拥有自己的堆、栈、计数器和局部变量，一个进程里的全部线程会</w:t>
      </w:r>
      <w:r w:rsidRPr="0073439C">
        <w:rPr>
          <w:rFonts w:ascii="宋体" w:eastAsia="宋体" w:hAnsi="宋体" w:cs="宋体"/>
          <w:b/>
          <w:bCs/>
          <w:kern w:val="0"/>
          <w:sz w:val="24"/>
        </w:rPr>
        <w:t>共享该进程的资源</w:t>
      </w:r>
      <w:r w:rsidRPr="0073439C">
        <w:rPr>
          <w:rFonts w:ascii="宋体" w:eastAsia="宋体" w:hAnsi="宋体" w:cs="宋体"/>
          <w:kern w:val="0"/>
          <w:sz w:val="24"/>
        </w:rPr>
        <w:t>。线程是独立运行的，一个线程并不知道其它线程的存在，在线程运行过程中随时都有可能被挂起，方便其他线程运行；线程是有优先级的，当然主线程的优先级最高，在我们编程的时候也可以设置线程1执行完毕后才执行线程2。</w:t>
      </w:r>
    </w:p>
    <w:p w14:paraId="45668B48" w14:textId="3D116CFF" w:rsidR="0073439C" w:rsidRPr="0073439C" w:rsidRDefault="0073439C" w:rsidP="0073439C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36A4F7B" w14:textId="77777777" w:rsidR="0073439C" w:rsidRPr="0073439C" w:rsidRDefault="0073439C" w:rsidP="007343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b/>
          <w:bCs/>
          <w:kern w:val="0"/>
          <w:sz w:val="24"/>
        </w:rPr>
        <w:lastRenderedPageBreak/>
        <w:t>多线程与多进程的对比：</w:t>
      </w:r>
    </w:p>
    <w:p w14:paraId="50781A3E" w14:textId="77777777" w:rsidR="0073439C" w:rsidRPr="0073439C" w:rsidRDefault="0073439C" w:rsidP="007343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kern w:val="0"/>
          <w:sz w:val="24"/>
        </w:rPr>
        <w:t>1.进程之间不能共享内存，线程可以</w:t>
      </w:r>
    </w:p>
    <w:p w14:paraId="2A93A068" w14:textId="77777777" w:rsidR="0073439C" w:rsidRPr="0073439C" w:rsidRDefault="0073439C" w:rsidP="007343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kern w:val="0"/>
          <w:sz w:val="24"/>
        </w:rPr>
        <w:t>同一个进程中的线程共享了改进程的很多资源，包括：进程虚拟空间、进程代码段、进程共有数据等，因此线程之间更容易相互通信，多线程的运行效率远远高于多进程；</w:t>
      </w:r>
    </w:p>
    <w:p w14:paraId="7C7D6E20" w14:textId="77777777" w:rsidR="0073439C" w:rsidRPr="0073439C" w:rsidRDefault="0073439C" w:rsidP="007343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kern w:val="0"/>
          <w:sz w:val="24"/>
        </w:rPr>
        <w:t>2.系统创建进程的时候要为其分配系统资源，而创建线程则只需要很小一部分，因此多线程比多进程来的更加容易；</w:t>
      </w:r>
    </w:p>
    <w:p w14:paraId="72F6B23D" w14:textId="77777777" w:rsidR="0073439C" w:rsidRPr="0073439C" w:rsidRDefault="0073439C" w:rsidP="007343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kern w:val="0"/>
          <w:sz w:val="24"/>
        </w:rPr>
        <w:t>3.多线程可以充分利用处理器（双核或者多核），但是当线程数量达到上限的时候，性能就不在提升了；</w:t>
      </w:r>
    </w:p>
    <w:p w14:paraId="7D20CEA9" w14:textId="77777777" w:rsidR="0073439C" w:rsidRPr="0073439C" w:rsidRDefault="0073439C" w:rsidP="007343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kern w:val="0"/>
          <w:sz w:val="24"/>
        </w:rPr>
        <w:t>4.多线程的进程中一个线程崩溃了就会导致进程崩溃，如果是主线程崩溃会导致程序崩溃；</w:t>
      </w:r>
    </w:p>
    <w:p w14:paraId="6EA51703" w14:textId="77777777" w:rsidR="0073439C" w:rsidRPr="0073439C" w:rsidRDefault="0073439C" w:rsidP="007343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kern w:val="0"/>
          <w:sz w:val="24"/>
        </w:rPr>
        <w:t>但是多进程中子进程崩溃了不会影响到其它进程，程序稳定性更好；</w:t>
      </w:r>
    </w:p>
    <w:p w14:paraId="4E70C467" w14:textId="77777777" w:rsidR="0073439C" w:rsidRPr="0073439C" w:rsidRDefault="0073439C" w:rsidP="007343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kern w:val="0"/>
          <w:sz w:val="24"/>
        </w:rPr>
        <w:t>5.多线程需要控制线程之间的同步，而多进程则需要控制和主进程之间的交互；</w:t>
      </w:r>
    </w:p>
    <w:p w14:paraId="572B7610" w14:textId="77777777" w:rsidR="0073439C" w:rsidRPr="0073439C" w:rsidRDefault="0073439C" w:rsidP="007343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3439C">
        <w:rPr>
          <w:rFonts w:ascii="宋体" w:eastAsia="宋体" w:hAnsi="宋体" w:cs="宋体"/>
          <w:kern w:val="0"/>
          <w:sz w:val="24"/>
        </w:rPr>
        <w:t>6.如果两个进程之间要相互传输大量的数据，会相当影响性能，多进程适合小数据量传输，密集运算；</w:t>
      </w:r>
    </w:p>
    <w:p w14:paraId="3F50D030" w14:textId="77777777" w:rsidR="0073439C" w:rsidRDefault="0073439C" w:rsidP="0073439C">
      <w:pPr>
        <w:pStyle w:val="a6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</w:rPr>
      </w:pPr>
      <w:r>
        <w:rPr>
          <w:rFonts w:ascii="Apple Color Emoji" w:hAnsi="Apple Color Emoji"/>
          <w:b/>
          <w:bCs/>
          <w:color w:val="404040"/>
        </w:rPr>
        <w:t>进程的并发性：</w:t>
      </w:r>
      <w:r>
        <w:rPr>
          <w:rFonts w:ascii="Apple Color Emoji" w:hAnsi="Apple Color Emoji"/>
          <w:color w:val="404040"/>
        </w:rPr>
        <w:t>处理器每次只执行一个进程，然后在多个进程之间快速切换，依次来达到多个进程在单个处理器上同时执行的效果；</w:t>
      </w:r>
    </w:p>
    <w:p w14:paraId="1A4F9F53" w14:textId="77777777" w:rsidR="0073439C" w:rsidRDefault="0073439C" w:rsidP="0073439C">
      <w:pPr>
        <w:pStyle w:val="a6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</w:rPr>
      </w:pPr>
      <w:r>
        <w:rPr>
          <w:rFonts w:ascii="Apple Color Emoji" w:hAnsi="Apple Color Emoji"/>
          <w:b/>
          <w:bCs/>
          <w:color w:val="404040"/>
        </w:rPr>
        <w:t>进程的并行性：</w:t>
      </w:r>
      <w:r>
        <w:rPr>
          <w:rFonts w:ascii="Apple Color Emoji" w:hAnsi="Apple Color Emoji"/>
          <w:color w:val="404040"/>
        </w:rPr>
        <w:t>同一时刻，处理器同时执行多个进程；</w:t>
      </w:r>
    </w:p>
    <w:p w14:paraId="5E23B7E1" w14:textId="298331F5" w:rsidR="00DA287A" w:rsidRDefault="00A83D1B" w:rsidP="00A83D1B">
      <w:pPr>
        <w:pStyle w:val="1"/>
        <w:rPr>
          <w:sz w:val="22"/>
          <w:szCs w:val="24"/>
        </w:rPr>
      </w:pPr>
      <w:r w:rsidRPr="00A83D1B">
        <w:rPr>
          <w:rFonts w:hint="eastAsia"/>
          <w:sz w:val="22"/>
          <w:szCs w:val="24"/>
        </w:rPr>
        <w:t>block的本质是什么，有几种类型，有什么区别</w:t>
      </w:r>
    </w:p>
    <w:p w14:paraId="29204CB0" w14:textId="1CB1FA82" w:rsidR="00EB3208" w:rsidRPr="00EB3208" w:rsidRDefault="00EB3208" w:rsidP="00EB3208">
      <w:pPr>
        <w:rPr>
          <w:rFonts w:hint="eastAsia"/>
        </w:rPr>
      </w:pPr>
      <w:r w:rsidRPr="00EB3208">
        <w:t>https://juejin.cn/post/6844903893176958983</w:t>
      </w:r>
    </w:p>
    <w:p w14:paraId="1394AF09" w14:textId="77777777" w:rsidR="00937CC6" w:rsidRPr="00937CC6" w:rsidRDefault="003165A0" w:rsidP="00937CC6">
      <w:r>
        <w:rPr>
          <w:rFonts w:hint="eastAsia"/>
        </w:rPr>
        <w:t>block的本质是一个结构体，有3种类型。</w:t>
      </w:r>
      <w:r w:rsidR="00937CC6" w:rsidRPr="00937CC6">
        <w:t>可以通过调用class方法或者isa指针查看具体类型，最终都是继承自NSBlock类型</w:t>
      </w:r>
    </w:p>
    <w:p w14:paraId="2A18BC39" w14:textId="77777777" w:rsidR="00937CC6" w:rsidRPr="00937CC6" w:rsidRDefault="00937CC6" w:rsidP="00937CC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37CC6">
        <w:rPr>
          <w:rFonts w:ascii="宋体" w:eastAsia="宋体" w:hAnsi="Symbol" w:cs="宋体"/>
          <w:kern w:val="0"/>
          <w:sz w:val="24"/>
        </w:rPr>
        <w:t></w:t>
      </w:r>
      <w:r w:rsidRPr="00937CC6">
        <w:rPr>
          <w:rFonts w:ascii="宋体" w:eastAsia="宋体" w:hAnsi="宋体" w:cs="宋体"/>
          <w:kern w:val="0"/>
          <w:sz w:val="24"/>
        </w:rPr>
        <w:t xml:space="preserve">  __NSGlobalBlock__ （ _NSConcreteGlobalBlock ） </w:t>
      </w:r>
    </w:p>
    <w:p w14:paraId="11F9A768" w14:textId="77777777" w:rsidR="00937CC6" w:rsidRPr="00937CC6" w:rsidRDefault="00937CC6" w:rsidP="00937CC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37CC6">
        <w:rPr>
          <w:rFonts w:ascii="宋体" w:eastAsia="宋体" w:hAnsi="Symbol" w:cs="宋体"/>
          <w:kern w:val="0"/>
          <w:sz w:val="24"/>
        </w:rPr>
        <w:t></w:t>
      </w:r>
      <w:r w:rsidRPr="00937CC6">
        <w:rPr>
          <w:rFonts w:ascii="宋体" w:eastAsia="宋体" w:hAnsi="宋体" w:cs="宋体"/>
          <w:kern w:val="0"/>
          <w:sz w:val="24"/>
        </w:rPr>
        <w:t xml:space="preserve">  __NSStackBlock__ （ _NSConcreteStackBlock ） </w:t>
      </w:r>
    </w:p>
    <w:p w14:paraId="31980C4F" w14:textId="77777777" w:rsidR="00937CC6" w:rsidRPr="00937CC6" w:rsidRDefault="00937CC6" w:rsidP="00937CC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37CC6">
        <w:rPr>
          <w:rFonts w:ascii="宋体" w:eastAsia="宋体" w:hAnsi="Symbol" w:cs="宋体"/>
          <w:kern w:val="0"/>
          <w:sz w:val="24"/>
        </w:rPr>
        <w:t></w:t>
      </w:r>
      <w:r w:rsidRPr="00937CC6">
        <w:rPr>
          <w:rFonts w:ascii="宋体" w:eastAsia="宋体" w:hAnsi="宋体" w:cs="宋体"/>
          <w:kern w:val="0"/>
          <w:sz w:val="24"/>
        </w:rPr>
        <w:t xml:space="preserve">  __NSMallocBlock__ （ _NSConcreteMallocBlock ）</w:t>
      </w:r>
    </w:p>
    <w:p w14:paraId="4A26F6C7" w14:textId="77777777" w:rsidR="00937CC6" w:rsidRPr="00937CC6" w:rsidRDefault="00937CC6" w:rsidP="00937CC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37CC6">
        <w:rPr>
          <w:rFonts w:ascii="宋体" w:eastAsia="宋体" w:hAnsi="宋体" w:cs="宋体"/>
          <w:kern w:val="0"/>
          <w:sz w:val="24"/>
        </w:rPr>
        <w:br/>
      </w:r>
      <w:r w:rsidRPr="00937CC6">
        <w:rPr>
          <w:rFonts w:ascii="Helvetica Neue" w:eastAsia="宋体" w:hAnsi="Helvetica Neue" w:cs="宋体"/>
          <w:color w:val="333333"/>
          <w:kern w:val="0"/>
          <w:sz w:val="23"/>
          <w:szCs w:val="23"/>
          <w:shd w:val="clear" w:color="auto" w:fill="FFFFFF"/>
        </w:rPr>
        <w:t>其中三种不同的类型和环境对应如下</w:t>
      </w:r>
    </w:p>
    <w:p w14:paraId="2933E7AA" w14:textId="3B38BE8F" w:rsidR="00937CC6" w:rsidRDefault="00937CC6" w:rsidP="00937CC6">
      <w:pPr>
        <w:widowControl/>
        <w:jc w:val="left"/>
        <w:rPr>
          <w:rFonts w:ascii="Menlo" w:eastAsia="宋体" w:hAnsi="Menlo" w:cs="Menlo"/>
          <w:color w:val="FF502C"/>
          <w:kern w:val="0"/>
          <w:sz w:val="16"/>
          <w:szCs w:val="16"/>
          <w:shd w:val="clear" w:color="auto" w:fill="FFF5F5"/>
        </w:rPr>
      </w:pPr>
      <w:r>
        <w:rPr>
          <w:rFonts w:ascii="Helvetica Neue" w:eastAsia="宋体" w:hAnsi="Helvetica Neue" w:cs="宋体"/>
          <w:color w:val="000000"/>
          <w:kern w:val="0"/>
          <w:sz w:val="18"/>
          <w:szCs w:val="18"/>
        </w:rPr>
        <w:t xml:space="preserve">1. </w:t>
      </w:r>
      <w:r w:rsidRPr="00937CC6">
        <w:rPr>
          <w:rFonts w:ascii="Helvetica Neue" w:eastAsia="宋体" w:hAnsi="Helvetica Neue" w:cs="宋体"/>
          <w:color w:val="000000"/>
          <w:kern w:val="0"/>
          <w:sz w:val="18"/>
          <w:szCs w:val="18"/>
        </w:rPr>
        <w:t>block</w:t>
      </w:r>
      <w:r w:rsidRPr="00937CC6">
        <w:rPr>
          <w:rFonts w:ascii="Helvetica Neue" w:eastAsia="宋体" w:hAnsi="Helvetica Neue" w:cs="宋体"/>
          <w:color w:val="000000"/>
          <w:kern w:val="0"/>
          <w:sz w:val="18"/>
          <w:szCs w:val="18"/>
        </w:rPr>
        <w:t>类型环境</w:t>
      </w:r>
      <w:r w:rsidRPr="00937CC6">
        <w:rPr>
          <w:rFonts w:ascii="Menlo" w:eastAsia="宋体" w:hAnsi="Menlo" w:cs="Menlo"/>
          <w:color w:val="FF502C"/>
          <w:kern w:val="0"/>
          <w:sz w:val="16"/>
          <w:szCs w:val="16"/>
          <w:shd w:val="clear" w:color="auto" w:fill="FFF5F5"/>
        </w:rPr>
        <w:t>__NSGlobalBlock__</w:t>
      </w:r>
    </w:p>
    <w:p w14:paraId="2B90B20F" w14:textId="48A2E0CF" w:rsidR="00937CC6" w:rsidRDefault="00937CC6" w:rsidP="00937CC6">
      <w:pPr>
        <w:widowControl/>
        <w:jc w:val="left"/>
        <w:rPr>
          <w:rFonts w:ascii="Menlo" w:eastAsia="宋体" w:hAnsi="Menlo" w:cs="Menlo"/>
          <w:color w:val="FF502C"/>
          <w:kern w:val="0"/>
          <w:sz w:val="16"/>
          <w:szCs w:val="16"/>
          <w:shd w:val="clear" w:color="auto" w:fill="FFF5F5"/>
        </w:rPr>
      </w:pPr>
      <w:r>
        <w:rPr>
          <w:rFonts w:ascii="Helvetica Neue" w:eastAsia="宋体" w:hAnsi="Helvetica Neue" w:cs="宋体" w:hint="eastAsia"/>
          <w:color w:val="333333"/>
          <w:kern w:val="0"/>
          <w:sz w:val="18"/>
          <w:szCs w:val="18"/>
        </w:rPr>
        <w:t>2</w:t>
      </w:r>
      <w:r>
        <w:rPr>
          <w:rFonts w:ascii="Helvetica Neue" w:eastAsia="宋体" w:hAnsi="Helvetica Neue" w:cs="宋体"/>
          <w:color w:val="333333"/>
          <w:kern w:val="0"/>
          <w:sz w:val="18"/>
          <w:szCs w:val="18"/>
        </w:rPr>
        <w:t xml:space="preserve">. </w:t>
      </w:r>
      <w:r w:rsidRPr="00937CC6">
        <w:rPr>
          <w:rFonts w:ascii="Helvetica Neue" w:eastAsia="宋体" w:hAnsi="Helvetica Neue" w:cs="宋体"/>
          <w:color w:val="333333"/>
          <w:kern w:val="0"/>
          <w:sz w:val="18"/>
          <w:szCs w:val="18"/>
        </w:rPr>
        <w:t>没有访问</w:t>
      </w:r>
      <w:r w:rsidRPr="00937CC6">
        <w:rPr>
          <w:rFonts w:ascii="Helvetica Neue" w:eastAsia="宋体" w:hAnsi="Helvetica Neue" w:cs="宋体"/>
          <w:color w:val="333333"/>
          <w:kern w:val="0"/>
          <w:sz w:val="18"/>
          <w:szCs w:val="18"/>
        </w:rPr>
        <w:t>auto</w:t>
      </w:r>
      <w:r w:rsidRPr="00937CC6">
        <w:rPr>
          <w:rFonts w:ascii="Helvetica Neue" w:eastAsia="宋体" w:hAnsi="Helvetica Neue" w:cs="宋体"/>
          <w:color w:val="333333"/>
          <w:kern w:val="0"/>
          <w:sz w:val="18"/>
          <w:szCs w:val="18"/>
        </w:rPr>
        <w:t>变量</w:t>
      </w:r>
      <w:r w:rsidRPr="00937CC6">
        <w:rPr>
          <w:rFonts w:ascii="Menlo" w:eastAsia="宋体" w:hAnsi="Menlo" w:cs="Menlo"/>
          <w:color w:val="FF502C"/>
          <w:kern w:val="0"/>
          <w:sz w:val="16"/>
          <w:szCs w:val="16"/>
          <w:shd w:val="clear" w:color="auto" w:fill="FFF5F5"/>
        </w:rPr>
        <w:t>__NSStackBlock__</w:t>
      </w:r>
    </w:p>
    <w:p w14:paraId="640F1357" w14:textId="57481079" w:rsidR="00937CC6" w:rsidRDefault="00937CC6" w:rsidP="00937CC6">
      <w:pPr>
        <w:widowControl/>
        <w:jc w:val="left"/>
        <w:rPr>
          <w:rFonts w:ascii="Helvetica Neue" w:eastAsia="宋体" w:hAnsi="Helvetica Neue" w:cs="宋体"/>
          <w:color w:val="333333"/>
          <w:kern w:val="0"/>
          <w:sz w:val="18"/>
          <w:szCs w:val="18"/>
        </w:rPr>
      </w:pPr>
      <w:r>
        <w:rPr>
          <w:rFonts w:ascii="Helvetica Neue" w:eastAsia="宋体" w:hAnsi="Helvetica Neue" w:cs="宋体" w:hint="eastAsia"/>
          <w:color w:val="333333"/>
          <w:kern w:val="0"/>
          <w:sz w:val="18"/>
          <w:szCs w:val="18"/>
        </w:rPr>
        <w:t>3</w:t>
      </w:r>
      <w:r>
        <w:rPr>
          <w:rFonts w:ascii="Helvetica Neue" w:eastAsia="宋体" w:hAnsi="Helvetica Neue" w:cs="宋体"/>
          <w:color w:val="333333"/>
          <w:kern w:val="0"/>
          <w:sz w:val="18"/>
          <w:szCs w:val="18"/>
        </w:rPr>
        <w:t xml:space="preserve">. </w:t>
      </w:r>
      <w:r w:rsidRPr="00937CC6">
        <w:rPr>
          <w:rFonts w:ascii="Helvetica Neue" w:eastAsia="宋体" w:hAnsi="Helvetica Neue" w:cs="宋体"/>
          <w:color w:val="333333"/>
          <w:kern w:val="0"/>
          <w:sz w:val="18"/>
          <w:szCs w:val="18"/>
        </w:rPr>
        <w:t>访问了</w:t>
      </w:r>
      <w:r w:rsidRPr="00937CC6">
        <w:rPr>
          <w:rFonts w:ascii="Helvetica Neue" w:eastAsia="宋体" w:hAnsi="Helvetica Neue" w:cs="宋体"/>
          <w:color w:val="333333"/>
          <w:kern w:val="0"/>
          <w:sz w:val="18"/>
          <w:szCs w:val="18"/>
        </w:rPr>
        <w:t>auto</w:t>
      </w:r>
      <w:r w:rsidRPr="00937CC6">
        <w:rPr>
          <w:rFonts w:ascii="Helvetica Neue" w:eastAsia="宋体" w:hAnsi="Helvetica Neue" w:cs="宋体"/>
          <w:color w:val="333333"/>
          <w:kern w:val="0"/>
          <w:sz w:val="18"/>
          <w:szCs w:val="18"/>
        </w:rPr>
        <w:t>变量</w:t>
      </w:r>
      <w:r w:rsidRPr="00937CC6">
        <w:rPr>
          <w:rFonts w:ascii="Menlo" w:eastAsia="宋体" w:hAnsi="Menlo" w:cs="Menlo"/>
          <w:color w:val="FF502C"/>
          <w:kern w:val="0"/>
          <w:sz w:val="16"/>
          <w:szCs w:val="16"/>
          <w:shd w:val="clear" w:color="auto" w:fill="FFF5F5"/>
        </w:rPr>
        <w:t>__NSMallocBlock____NSStackBlock__</w:t>
      </w:r>
      <w:r w:rsidRPr="00937CC6">
        <w:rPr>
          <w:rFonts w:ascii="Helvetica Neue" w:eastAsia="宋体" w:hAnsi="Helvetica Neue" w:cs="宋体"/>
          <w:color w:val="333333"/>
          <w:kern w:val="0"/>
          <w:sz w:val="18"/>
          <w:szCs w:val="18"/>
        </w:rPr>
        <w:t>调用了</w:t>
      </w:r>
      <w:r w:rsidRPr="00937CC6">
        <w:rPr>
          <w:rFonts w:ascii="Helvetica Neue" w:eastAsia="宋体" w:hAnsi="Helvetica Neue" w:cs="宋体"/>
          <w:color w:val="333333"/>
          <w:kern w:val="0"/>
          <w:sz w:val="18"/>
          <w:szCs w:val="18"/>
        </w:rPr>
        <w:t>copy</w:t>
      </w:r>
    </w:p>
    <w:p w14:paraId="0949648C" w14:textId="77777777" w:rsidR="00937CC6" w:rsidRPr="00937CC6" w:rsidRDefault="00937CC6" w:rsidP="00937CC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37CC6">
        <w:rPr>
          <w:rFonts w:ascii="Helvetica Neue" w:eastAsia="宋体" w:hAnsi="Helvetica Neue" w:cs="宋体"/>
          <w:color w:val="333333"/>
          <w:kern w:val="0"/>
          <w:sz w:val="23"/>
          <w:szCs w:val="23"/>
          <w:shd w:val="clear" w:color="auto" w:fill="FFFFFF"/>
        </w:rPr>
        <w:t>其在内存中的分配如下对应</w:t>
      </w:r>
    </w:p>
    <w:p w14:paraId="2AB07309" w14:textId="1CB0AA39" w:rsidR="00937CC6" w:rsidRPr="00937CC6" w:rsidRDefault="00937CC6" w:rsidP="00937CC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lastRenderedPageBreak/>
        <w:drawing>
          <wp:inline distT="0" distB="0" distL="0" distR="0" wp14:anchorId="407F1324" wp14:editId="736B366C">
            <wp:extent cx="5270500" cy="3576955"/>
            <wp:effectExtent l="0" t="0" r="0" b="4445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1023" w14:textId="53D6014A" w:rsidR="00937CC6" w:rsidRPr="00937CC6" w:rsidRDefault="00937CC6" w:rsidP="00937CC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CCE5682" w14:textId="4A0B9C4C" w:rsidR="00A83D1B" w:rsidRPr="00A83D1B" w:rsidRDefault="00A83D1B" w:rsidP="00A83D1B">
      <w:pPr>
        <w:rPr>
          <w:rFonts w:hint="eastAsia"/>
        </w:rPr>
      </w:pPr>
    </w:p>
    <w:sectPr w:rsidR="00A83D1B" w:rsidRPr="00A83D1B" w:rsidSect="001253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AC8"/>
    <w:multiLevelType w:val="multilevel"/>
    <w:tmpl w:val="F9E6A8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微软雅黑" w:eastAsia="微软雅黑" w:hAnsi="微软雅黑" w:hint="eastAsia"/>
        <w:b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D1C29DA"/>
    <w:multiLevelType w:val="multilevel"/>
    <w:tmpl w:val="51E4ED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微软雅黑" w:eastAsia="微软雅黑" w:hAnsi="微软雅黑" w:hint="eastAsia"/>
        <w:b/>
        <w:i w:val="0"/>
        <w:sz w:val="28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微软雅黑" w:eastAsia="微软雅黑" w:hAnsi="微软雅黑" w:hint="eastAsia"/>
        <w:b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9034252"/>
    <w:multiLevelType w:val="multilevel"/>
    <w:tmpl w:val="1BBE99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5C3625"/>
    <w:multiLevelType w:val="multilevel"/>
    <w:tmpl w:val="698A3A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微软雅黑" w:eastAsia="微软雅黑" w:hAnsi="微软雅黑" w:hint="eastAsia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微软雅黑" w:eastAsia="微软雅黑" w:hAnsi="微软雅黑" w:hint="eastAsia"/>
        <w:b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33C6D1B"/>
    <w:multiLevelType w:val="multilevel"/>
    <w:tmpl w:val="E76E192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5F8C5B67"/>
    <w:multiLevelType w:val="multilevel"/>
    <w:tmpl w:val="935CACC4"/>
    <w:lvl w:ilvl="0">
      <w:start w:val="1"/>
      <w:numFmt w:val="decimal"/>
      <w:lvlText w:val="%1"/>
      <w:lvlJc w:val="left"/>
      <w:pPr>
        <w:ind w:left="-42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微软雅黑" w:eastAsia="微软雅黑" w:hAnsi="微软雅黑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13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0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54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1" w:hanging="1700"/>
      </w:pPr>
      <w:rPr>
        <w:rFonts w:hint="eastAsia"/>
      </w:rPr>
    </w:lvl>
  </w:abstractNum>
  <w:abstractNum w:abstractNumId="6" w15:restartNumberingAfterBreak="0">
    <w:nsid w:val="6F0559F3"/>
    <w:multiLevelType w:val="multilevel"/>
    <w:tmpl w:val="856265D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862" w:hanging="86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70902023"/>
    <w:multiLevelType w:val="multilevel"/>
    <w:tmpl w:val="9026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43858C5"/>
    <w:multiLevelType w:val="multilevel"/>
    <w:tmpl w:val="A1C6C1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282358"/>
    <w:multiLevelType w:val="multilevel"/>
    <w:tmpl w:val="B664C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8BB6547"/>
    <w:multiLevelType w:val="multilevel"/>
    <w:tmpl w:val="3454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6"/>
  </w:num>
  <w:num w:numId="10">
    <w:abstractNumId w:val="10"/>
  </w:num>
  <w:num w:numId="11">
    <w:abstractNumId w:val="6"/>
  </w:num>
  <w:num w:numId="12">
    <w:abstractNumId w:val="6"/>
  </w:num>
  <w:num w:numId="13">
    <w:abstractNumId w:val="1"/>
  </w:num>
  <w:num w:numId="14">
    <w:abstractNumId w:val="6"/>
  </w:num>
  <w:num w:numId="15">
    <w:abstractNumId w:val="5"/>
  </w:num>
  <w:num w:numId="16">
    <w:abstractNumId w:val="1"/>
  </w:num>
  <w:num w:numId="17">
    <w:abstractNumId w:val="6"/>
  </w:num>
  <w:num w:numId="18">
    <w:abstractNumId w:val="5"/>
  </w:num>
  <w:num w:numId="19">
    <w:abstractNumId w:val="1"/>
  </w:num>
  <w:num w:numId="20">
    <w:abstractNumId w:val="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3"/>
  </w:num>
  <w:num w:numId="26">
    <w:abstractNumId w:val="2"/>
  </w:num>
  <w:num w:numId="27">
    <w:abstractNumId w:val="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2D"/>
    <w:rsid w:val="00125374"/>
    <w:rsid w:val="001D6E82"/>
    <w:rsid w:val="00245DE2"/>
    <w:rsid w:val="003165A0"/>
    <w:rsid w:val="00360AFB"/>
    <w:rsid w:val="00575139"/>
    <w:rsid w:val="005828C1"/>
    <w:rsid w:val="0064221D"/>
    <w:rsid w:val="0073439C"/>
    <w:rsid w:val="008F4003"/>
    <w:rsid w:val="009206F3"/>
    <w:rsid w:val="00937CC6"/>
    <w:rsid w:val="009616DC"/>
    <w:rsid w:val="00A7492D"/>
    <w:rsid w:val="00A83D1B"/>
    <w:rsid w:val="00AB5BC6"/>
    <w:rsid w:val="00AF3214"/>
    <w:rsid w:val="00B417B8"/>
    <w:rsid w:val="00BB49FA"/>
    <w:rsid w:val="00BC4A99"/>
    <w:rsid w:val="00D21FB6"/>
    <w:rsid w:val="00DA287A"/>
    <w:rsid w:val="00DB2B12"/>
    <w:rsid w:val="00EB3208"/>
    <w:rsid w:val="00F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7650"/>
  <w15:chartTrackingRefBased/>
  <w15:docId w15:val="{B9543E91-B332-CC47-9A28-6898CDFE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2"/>
    <w:next w:val="a0"/>
    <w:link w:val="10"/>
    <w:autoRedefine/>
    <w:uiPriority w:val="9"/>
    <w:qFormat/>
    <w:rsid w:val="001D6E82"/>
    <w:pPr>
      <w:numPr>
        <w:ilvl w:val="0"/>
        <w:numId w:val="17"/>
      </w:numPr>
      <w:outlineLvl w:val="0"/>
    </w:pPr>
    <w:rPr>
      <w:rFonts w:hAnsi="微软雅黑" w:cs="微软雅黑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F4003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="微软雅黑" w:eastAsia="微软雅黑" w:hAnsiTheme="majorHAnsi" w:cs="Times New Roman (标题 CS)"/>
      <w:b/>
      <w:bCs/>
      <w:sz w:val="28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8F4003"/>
    <w:pPr>
      <w:keepNext/>
      <w:keepLines/>
      <w:numPr>
        <w:ilvl w:val="2"/>
        <w:numId w:val="14"/>
      </w:numPr>
      <w:spacing w:before="260" w:after="260" w:line="416" w:lineRule="auto"/>
      <w:ind w:left="567" w:hanging="567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D6E82"/>
    <w:pPr>
      <w:numPr>
        <w:ilvl w:val="3"/>
        <w:numId w:val="16"/>
      </w:numPr>
      <w:outlineLvl w:val="3"/>
    </w:pPr>
    <w:rPr>
      <w:rFonts w:ascii="微软雅黑" w:eastAsia="微软雅黑" w:cs="Times New Roman (正文 CS 字体)"/>
      <w:b/>
      <w:sz w:val="28"/>
      <w:szCs w:val="30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1D6E82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rFonts w:ascii="微软雅黑" w:eastAsia="微软雅黑" w:cs="Times New Roman (正文 CS 字体)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75139"/>
    <w:rPr>
      <w:rFonts w:ascii="微软雅黑" w:eastAsia="微软雅黑" w:hAnsi="微软雅黑" w:cs="微软雅黑"/>
      <w:b/>
      <w:bCs/>
      <w:sz w:val="28"/>
      <w:szCs w:val="32"/>
    </w:rPr>
  </w:style>
  <w:style w:type="character" w:customStyle="1" w:styleId="20">
    <w:name w:val="标题 2 字符"/>
    <w:basedOn w:val="a1"/>
    <w:link w:val="2"/>
    <w:uiPriority w:val="9"/>
    <w:rsid w:val="008F4003"/>
    <w:rPr>
      <w:rFonts w:ascii="微软雅黑" w:eastAsia="微软雅黑" w:hAnsiTheme="majorHAnsi" w:cs="Times New Roman (标题 CS)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8F4003"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1D6E82"/>
    <w:rPr>
      <w:rFonts w:ascii="微软雅黑" w:eastAsia="微软雅黑" w:cs="Times New Roman (正文 CS 字体)"/>
      <w:b/>
      <w:sz w:val="28"/>
      <w:szCs w:val="30"/>
    </w:rPr>
  </w:style>
  <w:style w:type="character" w:customStyle="1" w:styleId="50">
    <w:name w:val="标题 5 字符"/>
    <w:basedOn w:val="a1"/>
    <w:link w:val="5"/>
    <w:uiPriority w:val="9"/>
    <w:rsid w:val="001D6E82"/>
    <w:rPr>
      <w:rFonts w:ascii="微软雅黑" w:eastAsia="微软雅黑" w:cs="Times New Roman (正文 CS 字体)"/>
      <w:b/>
      <w:bCs/>
      <w:sz w:val="28"/>
      <w:szCs w:val="28"/>
    </w:rPr>
  </w:style>
  <w:style w:type="paragraph" w:styleId="a">
    <w:name w:val="Title"/>
    <w:aliases w:val="样式4标题"/>
    <w:basedOn w:val="a0"/>
    <w:next w:val="a0"/>
    <w:link w:val="a4"/>
    <w:autoRedefine/>
    <w:uiPriority w:val="10"/>
    <w:qFormat/>
    <w:rsid w:val="00AF3214"/>
    <w:pPr>
      <w:numPr>
        <w:numId w:val="26"/>
      </w:numPr>
      <w:spacing w:before="240" w:after="60"/>
      <w:ind w:left="425" w:hanging="425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样式4标题 字符"/>
    <w:basedOn w:val="a1"/>
    <w:link w:val="a"/>
    <w:uiPriority w:val="10"/>
    <w:rsid w:val="00AF321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B49FA"/>
    <w:pPr>
      <w:widowControl w:val="0"/>
      <w:jc w:val="both"/>
    </w:pPr>
  </w:style>
  <w:style w:type="paragraph" w:styleId="a6">
    <w:name w:val="Normal (Web)"/>
    <w:basedOn w:val="a0"/>
    <w:uiPriority w:val="99"/>
    <w:semiHidden/>
    <w:unhideWhenUsed/>
    <w:rsid w:val="00734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937C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dss/Library/Group%20Containers/UBF8T346G9.Office/User%20Content.localized/Templates.localized/&#22810;&#32423;&#26631;&#39064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72A119-8DB3-C24A-8D18-5C1F425A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多级标题2.dotx</Template>
  <TotalTime>15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武太宗</cp:lastModifiedBy>
  <cp:revision>10</cp:revision>
  <dcterms:created xsi:type="dcterms:W3CDTF">2021-07-14T08:05:00Z</dcterms:created>
  <dcterms:modified xsi:type="dcterms:W3CDTF">2021-07-14T09:31:00Z</dcterms:modified>
</cp:coreProperties>
</file>