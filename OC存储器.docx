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2D2F0" w14:textId="32D2311E" w:rsidR="00E360AA" w:rsidRDefault="00E360AA" w:rsidP="00E360AA">
      <w:pPr>
        <w:pStyle w:val="a6"/>
      </w:pPr>
      <w:r>
        <w:rPr>
          <w:rFonts w:hint="eastAsia"/>
        </w:rPr>
        <w:t>存储器</w:t>
      </w:r>
    </w:p>
    <w:p w14:paraId="786CE0BE" w14:textId="77777777" w:rsidR="00EB2265" w:rsidRDefault="00EB2265" w:rsidP="00EB2265">
      <w:pPr>
        <w:pStyle w:val="1"/>
      </w:pPr>
      <w:r>
        <w:rPr>
          <w:rStyle w:val="md-plain"/>
        </w:rPr>
        <w:t>RAM&amp;ROM</w:t>
      </w:r>
    </w:p>
    <w:p w14:paraId="03F6CE24" w14:textId="77777777" w:rsidR="00EB2265" w:rsidRDefault="00EB2265" w:rsidP="00EB2265">
      <w:pPr>
        <w:pStyle w:val="md-end-block"/>
      </w:pPr>
      <w:r>
        <w:rPr>
          <w:rStyle w:val="HTML"/>
          <w:rFonts w:ascii="var(--monospace)" w:hAnsi="var(--monospace)"/>
        </w:rPr>
        <w:t>RAM</w:t>
      </w:r>
      <w:r>
        <w:rPr>
          <w:rStyle w:val="md-plain"/>
        </w:rPr>
        <w:t>（random access memory)：运行内存，不能掉电存储。CPU可以直接访问。</w:t>
      </w:r>
    </w:p>
    <w:p w14:paraId="2E4EEAF5" w14:textId="77777777" w:rsidR="00EB2265" w:rsidRDefault="00EB2265" w:rsidP="00EB2265">
      <w:pPr>
        <w:pStyle w:val="md-end-block"/>
      </w:pPr>
      <w:r>
        <w:rPr>
          <w:rStyle w:val="HTML"/>
          <w:rFonts w:ascii="var(--monospace)" w:hAnsi="var(--monospace)"/>
        </w:rPr>
        <w:t>ROM</w:t>
      </w:r>
      <w:r>
        <w:rPr>
          <w:rStyle w:val="HTML"/>
          <w:rFonts w:ascii="var(--monospace)" w:hAnsi="var(--monospace)"/>
        </w:rPr>
        <w:t>（</w:t>
      </w:r>
      <w:r>
        <w:rPr>
          <w:rStyle w:val="HTML"/>
          <w:rFonts w:ascii="var(--monospace)" w:hAnsi="var(--monospace)"/>
        </w:rPr>
        <w:t>read-only memory)</w:t>
      </w:r>
      <w:r>
        <w:rPr>
          <w:rStyle w:val="md-plain"/>
        </w:rPr>
        <w:t>：存储性内存，可以掉电存储，例如内存卡、Flash。</w:t>
      </w:r>
      <w:r>
        <w:rPr>
          <w:rStyle w:val="md-softbreak"/>
        </w:rPr>
        <w:t xml:space="preserve"> </w:t>
      </w:r>
      <w:r>
        <w:rPr>
          <w:rStyle w:val="md-plain"/>
        </w:rPr>
        <w:t>由于RAM类型不具备掉电存储能力（即一掉电数据消失），所以app程序一般存放于ROM中。RAM的访问速度要远高于ROM，价格也要高。</w:t>
      </w:r>
    </w:p>
    <w:p w14:paraId="24989578" w14:textId="77777777" w:rsidR="00EB2265" w:rsidRDefault="00EB2265" w:rsidP="00EB2265">
      <w:pPr>
        <w:pStyle w:val="1"/>
      </w:pPr>
      <w:r>
        <w:rPr>
          <w:rStyle w:val="md-plain"/>
        </w:rPr>
        <w:t>APP启动</w:t>
      </w:r>
    </w:p>
    <w:p w14:paraId="0CAAD59E" w14:textId="77777777" w:rsidR="00EB2265" w:rsidRDefault="00EB2265" w:rsidP="00EB2265">
      <w:pPr>
        <w:pStyle w:val="md-end-block"/>
      </w:pPr>
      <w:r>
        <w:rPr>
          <w:rStyle w:val="md-plain"/>
        </w:rPr>
        <w:t>App程序启动，系统会把开启的那个App程序从ROM里面拷贝到内存（RAM），然后从内存里面执行代码。</w:t>
      </w:r>
    </w:p>
    <w:p w14:paraId="10D1CAA5" w14:textId="77777777" w:rsidR="00EB2265" w:rsidRDefault="00EB2265" w:rsidP="00EB2265">
      <w:pPr>
        <w:pStyle w:val="1"/>
      </w:pPr>
      <w:r>
        <w:rPr>
          <w:rStyle w:val="md-plain"/>
        </w:rPr>
        <w:t>内存分区</w:t>
      </w:r>
    </w:p>
    <w:p w14:paraId="5B57D0EA" w14:textId="77777777" w:rsidR="00EB2265" w:rsidRDefault="00EB2265" w:rsidP="00EB2265">
      <w:pPr>
        <w:pStyle w:val="md-end-block"/>
        <w:numPr>
          <w:ilvl w:val="0"/>
          <w:numId w:val="29"/>
        </w:numPr>
      </w:pPr>
      <w:r>
        <w:rPr>
          <w:rStyle w:val="md-plain"/>
        </w:rPr>
        <w:t>栈区(stack)</w:t>
      </w:r>
    </w:p>
    <w:p w14:paraId="52F68AF5" w14:textId="77777777" w:rsidR="00EB2265" w:rsidRDefault="00EB2265" w:rsidP="00EB2265">
      <w:pPr>
        <w:pStyle w:val="md-end-block"/>
        <w:numPr>
          <w:ilvl w:val="0"/>
          <w:numId w:val="29"/>
        </w:numPr>
      </w:pPr>
      <w:r>
        <w:rPr>
          <w:rStyle w:val="md-plain"/>
        </w:rPr>
        <w:t>堆区(heap)</w:t>
      </w:r>
    </w:p>
    <w:p w14:paraId="573DACB3" w14:textId="77777777" w:rsidR="00EB2265" w:rsidRDefault="00EB2265" w:rsidP="00EB2265">
      <w:pPr>
        <w:pStyle w:val="md-end-block"/>
        <w:numPr>
          <w:ilvl w:val="0"/>
          <w:numId w:val="29"/>
        </w:numPr>
      </w:pPr>
      <w:r>
        <w:rPr>
          <w:rStyle w:val="md-plain"/>
        </w:rPr>
        <w:t>全局/静态去(bss)</w:t>
      </w:r>
    </w:p>
    <w:p w14:paraId="741724BE" w14:textId="77777777" w:rsidR="00EB2265" w:rsidRDefault="00EB2265" w:rsidP="00EB2265">
      <w:pPr>
        <w:pStyle w:val="md-end-block"/>
        <w:numPr>
          <w:ilvl w:val="0"/>
          <w:numId w:val="29"/>
        </w:numPr>
      </w:pPr>
      <w:r>
        <w:rPr>
          <w:rStyle w:val="md-plain"/>
        </w:rPr>
        <w:t>常量区(data)</w:t>
      </w:r>
    </w:p>
    <w:p w14:paraId="36E9856F" w14:textId="77777777" w:rsidR="00EB2265" w:rsidRDefault="00EB2265" w:rsidP="00EB2265">
      <w:pPr>
        <w:pStyle w:val="md-end-block"/>
        <w:numPr>
          <w:ilvl w:val="0"/>
          <w:numId w:val="29"/>
        </w:numPr>
      </w:pPr>
      <w:r>
        <w:rPr>
          <w:rStyle w:val="md-plain"/>
        </w:rPr>
        <w:t>代码区(code)</w:t>
      </w:r>
    </w:p>
    <w:p w14:paraId="37B0C945" w14:textId="77777777" w:rsidR="00EB2265" w:rsidRDefault="00EB2265" w:rsidP="00EB2265">
      <w:pPr>
        <w:pStyle w:val="2"/>
      </w:pPr>
      <w:r>
        <w:rPr>
          <w:rStyle w:val="md-plain"/>
        </w:rPr>
        <w:t>栈</w:t>
      </w:r>
    </w:p>
    <w:p w14:paraId="14261CA8" w14:textId="77777777" w:rsidR="00EB2265" w:rsidRDefault="00EB2265" w:rsidP="00EB2265">
      <w:pPr>
        <w:pStyle w:val="md-end-block"/>
        <w:numPr>
          <w:ilvl w:val="0"/>
          <w:numId w:val="30"/>
        </w:numPr>
      </w:pPr>
      <w:r>
        <w:rPr>
          <w:rStyle w:val="md-plain"/>
        </w:rPr>
        <w:t>FIFO先进先出</w:t>
      </w:r>
    </w:p>
    <w:p w14:paraId="1526228A" w14:textId="77777777" w:rsidR="00EB2265" w:rsidRDefault="00EB2265" w:rsidP="00EB2265">
      <w:pPr>
        <w:pStyle w:val="md-end-block"/>
        <w:numPr>
          <w:ilvl w:val="0"/>
          <w:numId w:val="30"/>
        </w:numPr>
      </w:pPr>
      <w:r>
        <w:rPr>
          <w:rStyle w:val="md-plain"/>
        </w:rPr>
        <w:t>栈又称堆栈, 是用户存放程序临时创建的局部变量,也就是说我们函数括弧“{}” 中定义的变量</w:t>
      </w:r>
      <w:r>
        <w:rPr>
          <w:rStyle w:val="HTML"/>
          <w:rFonts w:ascii="var(--monospace)" w:hAnsi="var(--monospace)"/>
        </w:rPr>
        <w:t>(</w:t>
      </w:r>
      <w:r>
        <w:rPr>
          <w:rStyle w:val="HTML"/>
          <w:rFonts w:ascii="var(--monospace)" w:hAnsi="var(--monospace)"/>
        </w:rPr>
        <w:t>但不包括</w:t>
      </w:r>
      <w:r>
        <w:rPr>
          <w:rStyle w:val="HTML"/>
          <w:rFonts w:ascii="var(--monospace)" w:hAnsi="var(--monospace)"/>
        </w:rPr>
        <w:t>static</w:t>
      </w:r>
      <w:r>
        <w:rPr>
          <w:rStyle w:val="HTML"/>
          <w:rFonts w:ascii="var(--monospace)" w:hAnsi="var(--monospace)"/>
        </w:rPr>
        <w:t>声明的变量</w:t>
      </w:r>
      <w:r>
        <w:rPr>
          <w:rStyle w:val="HTML"/>
          <w:rFonts w:ascii="var(--monospace)" w:hAnsi="var(--monospace)"/>
        </w:rPr>
        <w:t>,static</w:t>
      </w:r>
      <w:r>
        <w:rPr>
          <w:rStyle w:val="HTML"/>
          <w:rFonts w:ascii="var(--monospace)" w:hAnsi="var(--monospace)"/>
        </w:rPr>
        <w:t>意味着在数据段中存放变量</w:t>
      </w:r>
      <w:r>
        <w:rPr>
          <w:rStyle w:val="HTML"/>
          <w:rFonts w:ascii="var(--monospace)" w:hAnsi="var(--monospace)"/>
        </w:rPr>
        <w:t>)</w:t>
      </w:r>
    </w:p>
    <w:p w14:paraId="7307C2E0" w14:textId="77777777" w:rsidR="00EB2265" w:rsidRDefault="00EB2265" w:rsidP="00EB2265">
      <w:pPr>
        <w:pStyle w:val="md-end-block"/>
        <w:numPr>
          <w:ilvl w:val="0"/>
          <w:numId w:val="30"/>
        </w:numPr>
      </w:pPr>
      <w:r>
        <w:rPr>
          <w:rStyle w:val="md-plain"/>
        </w:rPr>
        <w:t>指针都存在栈区，用于指向分配在堆区的内存的地址。</w:t>
      </w:r>
    </w:p>
    <w:p w14:paraId="0BCBF4CD" w14:textId="77777777" w:rsidR="00EB2265" w:rsidRDefault="00EB2265" w:rsidP="00EB2265">
      <w:pPr>
        <w:pStyle w:val="2"/>
      </w:pPr>
      <w:r>
        <w:rPr>
          <w:rStyle w:val="md-plain"/>
        </w:rPr>
        <w:t>堆</w:t>
      </w:r>
    </w:p>
    <w:p w14:paraId="2A7B25D4" w14:textId="77777777" w:rsidR="00EB2265" w:rsidRDefault="00EB2265" w:rsidP="00EB2265">
      <w:pPr>
        <w:pStyle w:val="md-end-block"/>
        <w:numPr>
          <w:ilvl w:val="0"/>
          <w:numId w:val="31"/>
        </w:numPr>
      </w:pPr>
      <w:r>
        <w:rPr>
          <w:rStyle w:val="md-plain"/>
        </w:rPr>
        <w:t>堆是用于存放进程运行中被动态分配的内存段,它的大小并不固定,可动态扩张或缩减。当进程调用malloc等函数分配内存时,新分配的内存就被动态添加到堆上(堆被扩张); 当利用free等函数释放内存时,被释放的内存从堆中被剔除(堆被缩减)</w:t>
      </w:r>
    </w:p>
    <w:p w14:paraId="5167092F" w14:textId="77777777" w:rsidR="00EB2265" w:rsidRDefault="00EB2265" w:rsidP="00EB2265">
      <w:pPr>
        <w:pStyle w:val="md-end-block"/>
        <w:numPr>
          <w:ilvl w:val="0"/>
          <w:numId w:val="31"/>
        </w:numPr>
      </w:pPr>
      <w:r>
        <w:rPr>
          <w:rStyle w:val="md-plain"/>
        </w:rPr>
        <w:lastRenderedPageBreak/>
        <w:t>堆向高地址扩展的数据结构，是不连续的内存区域。程序员负责在何时释放内存（如用free或delete），在iOS的ARC程序中，系统自动管理计数器，计数器为0的时候，在当次的runloop结束后，释放掉内存。堆中的所有东西都是匿名的，这样不能按名字访问，而只能通过指针访问。</w:t>
      </w:r>
    </w:p>
    <w:p w14:paraId="78D841BD" w14:textId="77777777" w:rsidR="00EB2265" w:rsidRDefault="00EB2265" w:rsidP="00EB2265">
      <w:pPr>
        <w:pStyle w:val="md-end-block"/>
        <w:numPr>
          <w:ilvl w:val="0"/>
          <w:numId w:val="31"/>
        </w:numPr>
      </w:pPr>
      <w:r>
        <w:rPr>
          <w:rStyle w:val="md-plain"/>
        </w:rPr>
        <w:t>对于堆来讲,频繁的new/delete势必会造成内存空间的不连续性，从而造成大量的碎片 ,使程序效率降低。</w:t>
      </w:r>
    </w:p>
    <w:p w14:paraId="1B5EDE8E" w14:textId="77777777" w:rsidR="00EB2265" w:rsidRDefault="00EB2265" w:rsidP="00EB2265">
      <w:pPr>
        <w:pStyle w:val="2"/>
      </w:pPr>
      <w:r>
        <w:rPr>
          <w:rStyle w:val="md-plain"/>
        </w:rPr>
        <w:t>全局/静态区(bss)</w:t>
      </w:r>
    </w:p>
    <w:p w14:paraId="218CC0D5" w14:textId="77777777" w:rsidR="00EB2265" w:rsidRDefault="00EB2265" w:rsidP="00EB2265">
      <w:pPr>
        <w:pStyle w:val="md-end-block"/>
        <w:numPr>
          <w:ilvl w:val="0"/>
          <w:numId w:val="32"/>
        </w:numPr>
      </w:pPr>
      <w:r>
        <w:rPr>
          <w:rStyle w:val="md-plain"/>
        </w:rPr>
        <w:t>bss段通常是指用来存放程序中</w:t>
      </w:r>
      <w:r>
        <w:rPr>
          <w:rStyle w:val="HTML"/>
          <w:rFonts w:ascii="var(--monospace)" w:hAnsi="var(--monospace)"/>
        </w:rPr>
        <w:t>未初始化的全局变量和静态变量</w:t>
      </w:r>
      <w:r>
        <w:rPr>
          <w:rStyle w:val="md-plain"/>
        </w:rPr>
        <w:t>的一块内存区域。</w:t>
      </w:r>
    </w:p>
    <w:p w14:paraId="2FCE7DA7" w14:textId="77777777" w:rsidR="00EB2265" w:rsidRDefault="00EB2265" w:rsidP="00EB2265">
      <w:pPr>
        <w:pStyle w:val="md-end-block"/>
        <w:numPr>
          <w:ilvl w:val="0"/>
          <w:numId w:val="32"/>
        </w:numPr>
      </w:pPr>
      <w:r>
        <w:rPr>
          <w:rStyle w:val="md-plain"/>
        </w:rPr>
        <w:t>通常来说如果不初始化全局变量和静态变量，编译器也会对它们进行一个隐式初始化（直接赋值就是显示初始化），赋给它们一个缺省值，是我们这里所说的未初始化。</w:t>
      </w:r>
    </w:p>
    <w:p w14:paraId="1FB73414" w14:textId="77777777" w:rsidR="00EB2265" w:rsidRDefault="00EB2265" w:rsidP="00EB2265">
      <w:pPr>
        <w:pStyle w:val="md-end-block"/>
        <w:numPr>
          <w:ilvl w:val="0"/>
          <w:numId w:val="32"/>
        </w:numPr>
      </w:pPr>
      <w:r>
        <w:rPr>
          <w:rStyle w:val="md-plain"/>
        </w:rPr>
        <w:t>bss段在程序执行之前会清0，所以未初始化的全局变量（静态变量）已经是0了。所以这种情况还是存放在BSS段，一旦初始化就会从BSS段中回收掉，转存到data段(数据段)中。</w:t>
      </w:r>
    </w:p>
    <w:p w14:paraId="5255B6E3" w14:textId="77777777" w:rsidR="00EB2265" w:rsidRDefault="00EB2265" w:rsidP="00EB2265">
      <w:pPr>
        <w:pStyle w:val="md-end-block"/>
        <w:numPr>
          <w:ilvl w:val="0"/>
          <w:numId w:val="32"/>
        </w:numPr>
      </w:pPr>
      <w:r>
        <w:rPr>
          <w:rStyle w:val="md-plain"/>
        </w:rPr>
        <w:t>bss区-Block Started by Symbol（未初始化数据段）：并不给该段的数据分配空间，仅仅是记录了数据所需空间的大小。</w:t>
      </w:r>
    </w:p>
    <w:p w14:paraId="3D55F137" w14:textId="77777777" w:rsidR="00EB2265" w:rsidRDefault="00EB2265" w:rsidP="00EB2265">
      <w:pPr>
        <w:pStyle w:val="2"/>
      </w:pPr>
      <w:r>
        <w:rPr>
          <w:rStyle w:val="md-plain"/>
        </w:rPr>
        <w:t>文字/常量区(data)</w:t>
      </w:r>
    </w:p>
    <w:p w14:paraId="2513A126" w14:textId="77777777" w:rsidR="00EB2265" w:rsidRDefault="00EB2265" w:rsidP="00EB2265">
      <w:pPr>
        <w:pStyle w:val="md-end-block"/>
        <w:numPr>
          <w:ilvl w:val="0"/>
          <w:numId w:val="33"/>
        </w:numPr>
      </w:pPr>
      <w:r>
        <w:rPr>
          <w:rStyle w:val="md-plain"/>
        </w:rPr>
        <w:t>数据段分为</w:t>
      </w:r>
      <w:r>
        <w:rPr>
          <w:rStyle w:val="HTML"/>
          <w:rFonts w:ascii="var(--monospace)" w:hAnsi="var(--monospace)"/>
        </w:rPr>
        <w:t>只读数据段</w:t>
      </w:r>
      <w:r>
        <w:rPr>
          <w:rStyle w:val="HTML"/>
          <w:rFonts w:ascii="var(--monospace)" w:hAnsi="var(--monospace)"/>
        </w:rPr>
        <w:t>(</w:t>
      </w:r>
      <w:r>
        <w:rPr>
          <w:rStyle w:val="HTML"/>
          <w:rFonts w:ascii="var(--monospace)" w:hAnsi="var(--monospace)"/>
        </w:rPr>
        <w:t>常量区</w:t>
      </w:r>
      <w:r>
        <w:rPr>
          <w:rStyle w:val="HTML"/>
          <w:rFonts w:ascii="var(--monospace)" w:hAnsi="var(--monospace)"/>
        </w:rPr>
        <w:t>)</w:t>
      </w:r>
      <w:r>
        <w:rPr>
          <w:rStyle w:val="md-plain"/>
        </w:rPr>
        <w:t>和</w:t>
      </w:r>
      <w:r>
        <w:rPr>
          <w:rStyle w:val="HTML"/>
          <w:rFonts w:ascii="var(--monospace)" w:hAnsi="var(--monospace)"/>
        </w:rPr>
        <w:t>读写数据段</w:t>
      </w:r>
    </w:p>
    <w:p w14:paraId="7D1A044B" w14:textId="77777777" w:rsidR="00EB2265" w:rsidRDefault="00EB2265" w:rsidP="00EB2265">
      <w:pPr>
        <w:pStyle w:val="md-end-block"/>
        <w:numPr>
          <w:ilvl w:val="0"/>
          <w:numId w:val="33"/>
        </w:numPr>
      </w:pPr>
      <w:r>
        <w:rPr>
          <w:rStyle w:val="md-plain"/>
        </w:rPr>
        <w:t>通常是指用来存放程序中已经初始化的全局变量和静态变量的一块内存区域。数据段属于静态内存分配,可以分为只读数据段和读写数据段。字符串常量等,是放在只读数据段中，结束程序时才会被收回。</w:t>
      </w:r>
    </w:p>
    <w:p w14:paraId="6A23BB1D" w14:textId="77777777" w:rsidR="00EB2265" w:rsidRDefault="00EB2265" w:rsidP="00EB2265">
      <w:pPr>
        <w:pStyle w:val="2"/>
      </w:pPr>
      <w:r>
        <w:rPr>
          <w:rStyle w:val="md-plain"/>
        </w:rPr>
        <w:t>代码区(code)</w:t>
      </w:r>
    </w:p>
    <w:p w14:paraId="328E0E7E" w14:textId="17480AA9" w:rsidR="00EB2265" w:rsidRDefault="00EB2265" w:rsidP="00CF7DF5">
      <w:pPr>
        <w:pStyle w:val="md-end-block"/>
        <w:rPr>
          <w:rStyle w:val="md-plain"/>
        </w:rPr>
      </w:pPr>
      <w:r>
        <w:rPr>
          <w:rStyle w:val="md-plain"/>
        </w:rPr>
        <w: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某些架构也允许代码段为可写,即允许修改程序。在代码段中,也有可能包含一些只读的常数变量,例如字符串常量等,这些常量放在只读数据段(data segment)中，也有叫做常量区的说法。</w:t>
      </w:r>
    </w:p>
    <w:p w14:paraId="5DD9B4D6" w14:textId="54FA8136" w:rsidR="00E14305" w:rsidRPr="00E14305" w:rsidRDefault="00E14305" w:rsidP="00E14305">
      <w:pPr>
        <w:widowControl/>
        <w:jc w:val="left"/>
        <w:rPr>
          <w:rFonts w:ascii="宋体" w:eastAsia="宋体" w:hAnsi="宋体" w:cs="宋体" w:hint="eastAsia"/>
          <w:kern w:val="0"/>
          <w:sz w:val="24"/>
        </w:rPr>
      </w:pPr>
      <w:r>
        <w:rPr>
          <w:rFonts w:ascii="宋体" w:eastAsia="宋体" w:hAnsi="宋体" w:cs="宋体" w:hint="eastAsia"/>
          <w:noProof/>
          <w:kern w:val="0"/>
          <w:sz w:val="24"/>
        </w:rPr>
        <w:lastRenderedPageBreak/>
        <w:drawing>
          <wp:inline distT="0" distB="0" distL="0" distR="0" wp14:anchorId="293BD8F3" wp14:editId="7B5196D2">
            <wp:extent cx="5270500" cy="3804920"/>
            <wp:effectExtent l="0" t="0" r="0" b="508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0500" cy="3804920"/>
                    </a:xfrm>
                    <a:prstGeom prst="rect">
                      <a:avLst/>
                    </a:prstGeom>
                  </pic:spPr>
                </pic:pic>
              </a:graphicData>
            </a:graphic>
          </wp:inline>
        </w:drawing>
      </w:r>
    </w:p>
    <w:p w14:paraId="30020462" w14:textId="34F3D4C8" w:rsidR="00E14305" w:rsidRPr="00E14305" w:rsidRDefault="00E14305" w:rsidP="00E14305">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0936C8B6" wp14:editId="6A2BB97C">
            <wp:extent cx="5270500" cy="2978150"/>
            <wp:effectExtent l="0" t="0" r="0" b="635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0500" cy="2978150"/>
                    </a:xfrm>
                    <a:prstGeom prst="rect">
                      <a:avLst/>
                    </a:prstGeom>
                  </pic:spPr>
                </pic:pic>
              </a:graphicData>
            </a:graphic>
          </wp:inline>
        </w:drawing>
      </w:r>
    </w:p>
    <w:p w14:paraId="41CDB77B" w14:textId="77777777" w:rsidR="00CF7DF5" w:rsidRPr="00CF7DF5" w:rsidRDefault="00CF7DF5" w:rsidP="00CF7DF5">
      <w:pPr>
        <w:pStyle w:val="md-end-block"/>
        <w:rPr>
          <w:rStyle w:val="md-plain"/>
          <w:rFonts w:hint="eastAsia"/>
        </w:rPr>
      </w:pPr>
    </w:p>
    <w:sectPr w:rsidR="00CF7DF5" w:rsidRPr="00CF7DF5" w:rsidSect="001253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notTrueType/>
    <w:pitch w:val="default"/>
  </w:font>
  <w:font w:name="Times New Roman (正文 CS 字体)">
    <w:altName w:val="宋体"/>
    <w:panose1 w:val="020B0604020202020204"/>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var(--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AC8"/>
    <w:multiLevelType w:val="multilevel"/>
    <w:tmpl w:val="F9E6A8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ascii="微软雅黑" w:eastAsia="微软雅黑" w:hAnsi="微软雅黑" w:hint="eastAsia"/>
        <w:b/>
        <w:i w:val="0"/>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9C61470"/>
    <w:multiLevelType w:val="multilevel"/>
    <w:tmpl w:val="636246F6"/>
    <w:lvl w:ilvl="0">
      <w:start w:val="1"/>
      <w:numFmt w:val="decimal"/>
      <w:lvlText w:val="%1)"/>
      <w:lvlJc w:val="left"/>
      <w:pPr>
        <w:ind w:left="780" w:hanging="42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C29DA"/>
    <w:multiLevelType w:val="multilevel"/>
    <w:tmpl w:val="51E4ED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4"/>
      <w:lvlText w:val="%1.%2.%3.%4."/>
      <w:lvlJc w:val="left"/>
      <w:pPr>
        <w:ind w:left="851" w:hanging="851"/>
      </w:pPr>
      <w:rPr>
        <w:rFonts w:ascii="微软雅黑" w:eastAsia="微软雅黑" w:hAnsi="微软雅黑" w:hint="eastAsia"/>
        <w:b/>
        <w:i w:val="0"/>
        <w:sz w:val="28"/>
      </w:rPr>
    </w:lvl>
    <w:lvl w:ilvl="4">
      <w:start w:val="1"/>
      <w:numFmt w:val="decimal"/>
      <w:pStyle w:val="5"/>
      <w:lvlText w:val="%1.%2.%3.%4.%5."/>
      <w:lvlJc w:val="left"/>
      <w:pPr>
        <w:ind w:left="992" w:hanging="992"/>
      </w:pPr>
      <w:rPr>
        <w:rFonts w:ascii="微软雅黑" w:eastAsia="微软雅黑" w:hAnsi="微软雅黑" w:hint="eastAsia"/>
        <w:b/>
        <w:i w:val="0"/>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03205D0"/>
    <w:multiLevelType w:val="multilevel"/>
    <w:tmpl w:val="5E24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3625"/>
    <w:multiLevelType w:val="multilevel"/>
    <w:tmpl w:val="698A3A4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ascii="微软雅黑" w:eastAsia="微软雅黑" w:hAnsi="微软雅黑" w:hint="eastAsia"/>
        <w:b/>
        <w:i w:val="0"/>
        <w:sz w:val="28"/>
      </w:rPr>
    </w:lvl>
    <w:lvl w:ilvl="4">
      <w:start w:val="1"/>
      <w:numFmt w:val="decimal"/>
      <w:lvlText w:val="%1.%2.%3.%4.%5."/>
      <w:lvlJc w:val="left"/>
      <w:pPr>
        <w:ind w:left="992" w:hanging="992"/>
      </w:pPr>
      <w:rPr>
        <w:rFonts w:ascii="微软雅黑" w:eastAsia="微软雅黑" w:hAnsi="微软雅黑" w:hint="eastAsia"/>
        <w:b/>
        <w:i w:val="0"/>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33C6D1B"/>
    <w:multiLevelType w:val="multilevel"/>
    <w:tmpl w:val="E76E192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3AF33E16"/>
    <w:multiLevelType w:val="multilevel"/>
    <w:tmpl w:val="26EED96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B62E1B"/>
    <w:multiLevelType w:val="multilevel"/>
    <w:tmpl w:val="E93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A192E"/>
    <w:multiLevelType w:val="multilevel"/>
    <w:tmpl w:val="54E0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C5B67"/>
    <w:multiLevelType w:val="multilevel"/>
    <w:tmpl w:val="935CACC4"/>
    <w:lvl w:ilvl="0">
      <w:start w:val="1"/>
      <w:numFmt w:val="decimal"/>
      <w:lvlText w:val="%1"/>
      <w:lvlJc w:val="left"/>
      <w:pPr>
        <w:ind w:left="-426" w:hanging="425"/>
      </w:pPr>
      <w:rPr>
        <w:rFonts w:hint="eastAsia"/>
      </w:rPr>
    </w:lvl>
    <w:lvl w:ilvl="1">
      <w:start w:val="1"/>
      <w:numFmt w:val="decimal"/>
      <w:lvlText w:val="%1.%2"/>
      <w:lvlJc w:val="left"/>
      <w:pPr>
        <w:ind w:left="141" w:hanging="567"/>
      </w:pPr>
      <w:rPr>
        <w:rFonts w:hint="eastAsia"/>
      </w:rPr>
    </w:lvl>
    <w:lvl w:ilvl="2">
      <w:start w:val="1"/>
      <w:numFmt w:val="decimal"/>
      <w:lvlText w:val="%1.%2.%3"/>
      <w:lvlJc w:val="left"/>
      <w:pPr>
        <w:ind w:left="567" w:hanging="567"/>
      </w:pPr>
      <w:rPr>
        <w:rFonts w:ascii="微软雅黑" w:eastAsia="微软雅黑" w:hAnsi="微软雅黑" w:hint="eastAsia"/>
        <w:b/>
        <w:i w:val="0"/>
        <w:sz w:val="28"/>
      </w:rPr>
    </w:lvl>
    <w:lvl w:ilvl="3">
      <w:start w:val="1"/>
      <w:numFmt w:val="decimal"/>
      <w:lvlText w:val="%1.%2.%3.%4"/>
      <w:lvlJc w:val="left"/>
      <w:pPr>
        <w:ind w:left="1133" w:hanging="708"/>
      </w:pPr>
      <w:rPr>
        <w:rFonts w:hint="eastAsia"/>
      </w:rPr>
    </w:lvl>
    <w:lvl w:ilvl="4">
      <w:start w:val="1"/>
      <w:numFmt w:val="decimal"/>
      <w:lvlText w:val="%1.%2.%3.%4.%5"/>
      <w:lvlJc w:val="left"/>
      <w:pPr>
        <w:ind w:left="1700" w:hanging="850"/>
      </w:pPr>
      <w:rPr>
        <w:rFonts w:hint="eastAsia"/>
      </w:rPr>
    </w:lvl>
    <w:lvl w:ilvl="5">
      <w:start w:val="1"/>
      <w:numFmt w:val="decimal"/>
      <w:lvlText w:val="%1.%2.%3.%4.%5.%6"/>
      <w:lvlJc w:val="left"/>
      <w:pPr>
        <w:ind w:left="2409" w:hanging="1134"/>
      </w:pPr>
      <w:rPr>
        <w:rFonts w:hint="eastAsia"/>
      </w:rPr>
    </w:lvl>
    <w:lvl w:ilvl="6">
      <w:start w:val="1"/>
      <w:numFmt w:val="decimal"/>
      <w:lvlText w:val="%1.%2.%3.%4.%5.%6.%7"/>
      <w:lvlJc w:val="left"/>
      <w:pPr>
        <w:ind w:left="2976" w:hanging="1276"/>
      </w:pPr>
      <w:rPr>
        <w:rFonts w:hint="eastAsia"/>
      </w:rPr>
    </w:lvl>
    <w:lvl w:ilvl="7">
      <w:start w:val="1"/>
      <w:numFmt w:val="decimal"/>
      <w:lvlText w:val="%1.%2.%3.%4.%5.%6.%7.%8"/>
      <w:lvlJc w:val="left"/>
      <w:pPr>
        <w:ind w:left="3543" w:hanging="1418"/>
      </w:pPr>
      <w:rPr>
        <w:rFonts w:hint="eastAsia"/>
      </w:rPr>
    </w:lvl>
    <w:lvl w:ilvl="8">
      <w:start w:val="1"/>
      <w:numFmt w:val="decimal"/>
      <w:lvlText w:val="%1.%2.%3.%4.%5.%6.%7.%8.%9"/>
      <w:lvlJc w:val="left"/>
      <w:pPr>
        <w:ind w:left="4251" w:hanging="1700"/>
      </w:pPr>
      <w:rPr>
        <w:rFonts w:hint="eastAsia"/>
      </w:rPr>
    </w:lvl>
  </w:abstractNum>
  <w:abstractNum w:abstractNumId="10" w15:restartNumberingAfterBreak="0">
    <w:nsid w:val="64D7474A"/>
    <w:multiLevelType w:val="multilevel"/>
    <w:tmpl w:val="659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A142B"/>
    <w:multiLevelType w:val="multilevel"/>
    <w:tmpl w:val="B83A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559F3"/>
    <w:multiLevelType w:val="multilevel"/>
    <w:tmpl w:val="856265D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862" w:hanging="862"/>
      </w:pPr>
      <w:rPr>
        <w:rFonts w:hint="eastAsia"/>
      </w:rPr>
    </w:lvl>
    <w:lvl w:ilvl="3">
      <w:start w:val="1"/>
      <w:numFmt w:val="decimal"/>
      <w:lvlText w:val="%1.%2.%3.%4"/>
      <w:lvlJc w:val="left"/>
      <w:pPr>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70902023"/>
    <w:multiLevelType w:val="multilevel"/>
    <w:tmpl w:val="902666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43858C5"/>
    <w:multiLevelType w:val="multilevel"/>
    <w:tmpl w:val="A1C6C14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6282358"/>
    <w:multiLevelType w:val="multilevel"/>
    <w:tmpl w:val="B664C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8BB6547"/>
    <w:multiLevelType w:val="multilevel"/>
    <w:tmpl w:val="3454F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A207586"/>
    <w:multiLevelType w:val="multilevel"/>
    <w:tmpl w:val="CA8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5"/>
  </w:num>
  <w:num w:numId="4">
    <w:abstractNumId w:val="5"/>
  </w:num>
  <w:num w:numId="5">
    <w:abstractNumId w:val="5"/>
  </w:num>
  <w:num w:numId="6">
    <w:abstractNumId w:val="5"/>
  </w:num>
  <w:num w:numId="7">
    <w:abstractNumId w:val="5"/>
  </w:num>
  <w:num w:numId="8">
    <w:abstractNumId w:val="12"/>
  </w:num>
  <w:num w:numId="9">
    <w:abstractNumId w:val="12"/>
  </w:num>
  <w:num w:numId="10">
    <w:abstractNumId w:val="16"/>
  </w:num>
  <w:num w:numId="11">
    <w:abstractNumId w:val="12"/>
  </w:num>
  <w:num w:numId="12">
    <w:abstractNumId w:val="12"/>
  </w:num>
  <w:num w:numId="13">
    <w:abstractNumId w:val="2"/>
  </w:num>
  <w:num w:numId="14">
    <w:abstractNumId w:val="12"/>
  </w:num>
  <w:num w:numId="15">
    <w:abstractNumId w:val="9"/>
  </w:num>
  <w:num w:numId="16">
    <w:abstractNumId w:val="2"/>
  </w:num>
  <w:num w:numId="17">
    <w:abstractNumId w:val="12"/>
  </w:num>
  <w:num w:numId="18">
    <w:abstractNumId w:val="9"/>
  </w:num>
  <w:num w:numId="19">
    <w:abstractNumId w:val="2"/>
  </w:num>
  <w:num w:numId="20">
    <w:abstractNumId w:val="0"/>
  </w:num>
  <w:num w:numId="21">
    <w:abstractNumId w:val="2"/>
  </w:num>
  <w:num w:numId="22">
    <w:abstractNumId w:val="2"/>
  </w:num>
  <w:num w:numId="23">
    <w:abstractNumId w:val="2"/>
  </w:num>
  <w:num w:numId="24">
    <w:abstractNumId w:val="2"/>
  </w:num>
  <w:num w:numId="25">
    <w:abstractNumId w:val="4"/>
  </w:num>
  <w:num w:numId="26">
    <w:abstractNumId w:val="6"/>
  </w:num>
  <w:num w:numId="27">
    <w:abstractNumId w:val="10"/>
  </w:num>
  <w:num w:numId="28">
    <w:abstractNumId w:val="1"/>
  </w:num>
  <w:num w:numId="29">
    <w:abstractNumId w:val="8"/>
  </w:num>
  <w:num w:numId="30">
    <w:abstractNumId w:val="7"/>
  </w:num>
  <w:num w:numId="31">
    <w:abstractNumId w:val="17"/>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AA"/>
    <w:rsid w:val="00125374"/>
    <w:rsid w:val="001D6E82"/>
    <w:rsid w:val="00245DE2"/>
    <w:rsid w:val="003238FB"/>
    <w:rsid w:val="00360AFB"/>
    <w:rsid w:val="003D696C"/>
    <w:rsid w:val="003E4F07"/>
    <w:rsid w:val="00492EBC"/>
    <w:rsid w:val="00575139"/>
    <w:rsid w:val="00634985"/>
    <w:rsid w:val="008F4003"/>
    <w:rsid w:val="009206F3"/>
    <w:rsid w:val="009616DC"/>
    <w:rsid w:val="00AB5BC6"/>
    <w:rsid w:val="00AF3214"/>
    <w:rsid w:val="00B417B8"/>
    <w:rsid w:val="00BB49FA"/>
    <w:rsid w:val="00BC4A99"/>
    <w:rsid w:val="00BE3614"/>
    <w:rsid w:val="00C045BA"/>
    <w:rsid w:val="00CF7DF5"/>
    <w:rsid w:val="00DB2B12"/>
    <w:rsid w:val="00E14305"/>
    <w:rsid w:val="00E360AA"/>
    <w:rsid w:val="00E91E0F"/>
    <w:rsid w:val="00EA7C17"/>
    <w:rsid w:val="00EB2265"/>
    <w:rsid w:val="00F0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6D5E"/>
  <w15:chartTrackingRefBased/>
  <w15:docId w15:val="{BB7CC831-636B-9844-81BC-445B8231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2"/>
    <w:next w:val="a0"/>
    <w:link w:val="10"/>
    <w:autoRedefine/>
    <w:uiPriority w:val="9"/>
    <w:qFormat/>
    <w:rsid w:val="001D6E82"/>
    <w:pPr>
      <w:numPr>
        <w:ilvl w:val="0"/>
        <w:numId w:val="17"/>
      </w:numPr>
      <w:outlineLvl w:val="0"/>
    </w:pPr>
    <w:rPr>
      <w:rFonts w:hAnsi="微软雅黑" w:cs="微软雅黑"/>
    </w:rPr>
  </w:style>
  <w:style w:type="paragraph" w:styleId="2">
    <w:name w:val="heading 2"/>
    <w:basedOn w:val="a0"/>
    <w:next w:val="a0"/>
    <w:link w:val="20"/>
    <w:autoRedefine/>
    <w:uiPriority w:val="9"/>
    <w:unhideWhenUsed/>
    <w:qFormat/>
    <w:rsid w:val="008F4003"/>
    <w:pPr>
      <w:keepNext/>
      <w:keepLines/>
      <w:numPr>
        <w:ilvl w:val="1"/>
        <w:numId w:val="12"/>
      </w:numPr>
      <w:spacing w:before="260" w:after="260" w:line="416" w:lineRule="auto"/>
      <w:outlineLvl w:val="1"/>
    </w:pPr>
    <w:rPr>
      <w:rFonts w:ascii="微软雅黑" w:eastAsia="微软雅黑" w:hAnsiTheme="majorHAnsi" w:cs="Times New Roman (标题 CS)"/>
      <w:b/>
      <w:bCs/>
      <w:sz w:val="28"/>
      <w:szCs w:val="32"/>
    </w:rPr>
  </w:style>
  <w:style w:type="paragraph" w:styleId="3">
    <w:name w:val="heading 3"/>
    <w:basedOn w:val="a0"/>
    <w:next w:val="a0"/>
    <w:link w:val="30"/>
    <w:autoRedefine/>
    <w:uiPriority w:val="9"/>
    <w:unhideWhenUsed/>
    <w:qFormat/>
    <w:rsid w:val="008F4003"/>
    <w:pPr>
      <w:keepNext/>
      <w:keepLines/>
      <w:numPr>
        <w:ilvl w:val="2"/>
        <w:numId w:val="14"/>
      </w:numPr>
      <w:spacing w:before="260" w:after="260" w:line="416" w:lineRule="auto"/>
      <w:ind w:left="567" w:hanging="567"/>
      <w:outlineLvl w:val="2"/>
    </w:pPr>
    <w:rPr>
      <w:rFonts w:ascii="微软雅黑" w:eastAsia="微软雅黑" w:hAnsi="微软雅黑"/>
      <w:b/>
      <w:bCs/>
      <w:sz w:val="28"/>
      <w:szCs w:val="32"/>
    </w:rPr>
  </w:style>
  <w:style w:type="paragraph" w:styleId="4">
    <w:name w:val="heading 4"/>
    <w:basedOn w:val="a0"/>
    <w:next w:val="a0"/>
    <w:link w:val="40"/>
    <w:autoRedefine/>
    <w:uiPriority w:val="9"/>
    <w:unhideWhenUsed/>
    <w:qFormat/>
    <w:rsid w:val="001D6E82"/>
    <w:pPr>
      <w:numPr>
        <w:ilvl w:val="3"/>
        <w:numId w:val="16"/>
      </w:numPr>
      <w:outlineLvl w:val="3"/>
    </w:pPr>
    <w:rPr>
      <w:rFonts w:ascii="微软雅黑" w:eastAsia="微软雅黑" w:cs="Times New Roman (正文 CS 字体)"/>
      <w:b/>
      <w:sz w:val="28"/>
      <w:szCs w:val="30"/>
    </w:rPr>
  </w:style>
  <w:style w:type="paragraph" w:styleId="5">
    <w:name w:val="heading 5"/>
    <w:basedOn w:val="a0"/>
    <w:next w:val="a0"/>
    <w:link w:val="50"/>
    <w:autoRedefine/>
    <w:uiPriority w:val="9"/>
    <w:unhideWhenUsed/>
    <w:qFormat/>
    <w:rsid w:val="001D6E82"/>
    <w:pPr>
      <w:keepNext/>
      <w:keepLines/>
      <w:numPr>
        <w:ilvl w:val="4"/>
        <w:numId w:val="23"/>
      </w:numPr>
      <w:spacing w:before="280" w:after="290" w:line="376" w:lineRule="auto"/>
      <w:outlineLvl w:val="4"/>
    </w:pPr>
    <w:rPr>
      <w:rFonts w:ascii="微软雅黑" w:eastAsia="微软雅黑" w:cs="Times New Roman (正文 CS 字体)"/>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75139"/>
    <w:rPr>
      <w:rFonts w:ascii="微软雅黑" w:eastAsia="微软雅黑" w:hAnsi="微软雅黑" w:cs="微软雅黑"/>
      <w:b/>
      <w:bCs/>
      <w:sz w:val="28"/>
      <w:szCs w:val="32"/>
    </w:rPr>
  </w:style>
  <w:style w:type="character" w:customStyle="1" w:styleId="20">
    <w:name w:val="标题 2 字符"/>
    <w:basedOn w:val="a1"/>
    <w:link w:val="2"/>
    <w:uiPriority w:val="9"/>
    <w:rsid w:val="008F4003"/>
    <w:rPr>
      <w:rFonts w:ascii="微软雅黑" w:eastAsia="微软雅黑" w:hAnsiTheme="majorHAnsi" w:cs="Times New Roman (标题 CS)"/>
      <w:b/>
      <w:bCs/>
      <w:sz w:val="28"/>
      <w:szCs w:val="32"/>
    </w:rPr>
  </w:style>
  <w:style w:type="character" w:customStyle="1" w:styleId="30">
    <w:name w:val="标题 3 字符"/>
    <w:basedOn w:val="a1"/>
    <w:link w:val="3"/>
    <w:uiPriority w:val="9"/>
    <w:rsid w:val="008F4003"/>
    <w:rPr>
      <w:rFonts w:ascii="微软雅黑" w:eastAsia="微软雅黑" w:hAnsi="微软雅黑"/>
      <w:b/>
      <w:bCs/>
      <w:sz w:val="28"/>
      <w:szCs w:val="32"/>
    </w:rPr>
  </w:style>
  <w:style w:type="character" w:customStyle="1" w:styleId="40">
    <w:name w:val="标题 4 字符"/>
    <w:basedOn w:val="a1"/>
    <w:link w:val="4"/>
    <w:uiPriority w:val="9"/>
    <w:rsid w:val="001D6E82"/>
    <w:rPr>
      <w:rFonts w:ascii="微软雅黑" w:eastAsia="微软雅黑" w:cs="Times New Roman (正文 CS 字体)"/>
      <w:b/>
      <w:sz w:val="28"/>
      <w:szCs w:val="30"/>
    </w:rPr>
  </w:style>
  <w:style w:type="character" w:customStyle="1" w:styleId="50">
    <w:name w:val="标题 5 字符"/>
    <w:basedOn w:val="a1"/>
    <w:link w:val="5"/>
    <w:uiPriority w:val="9"/>
    <w:rsid w:val="001D6E82"/>
    <w:rPr>
      <w:rFonts w:ascii="微软雅黑" w:eastAsia="微软雅黑" w:cs="Times New Roman (正文 CS 字体)"/>
      <w:b/>
      <w:bCs/>
      <w:sz w:val="28"/>
      <w:szCs w:val="28"/>
    </w:rPr>
  </w:style>
  <w:style w:type="paragraph" w:styleId="a">
    <w:name w:val="Title"/>
    <w:aliases w:val="样式4标题"/>
    <w:basedOn w:val="a0"/>
    <w:next w:val="a0"/>
    <w:link w:val="a4"/>
    <w:autoRedefine/>
    <w:uiPriority w:val="10"/>
    <w:qFormat/>
    <w:rsid w:val="00AF3214"/>
    <w:pPr>
      <w:numPr>
        <w:numId w:val="26"/>
      </w:numPr>
      <w:spacing w:before="240" w:after="60"/>
      <w:ind w:left="425" w:hanging="425"/>
      <w:outlineLvl w:val="0"/>
    </w:pPr>
    <w:rPr>
      <w:rFonts w:asciiTheme="majorHAnsi" w:eastAsia="微软雅黑" w:hAnsiTheme="majorHAnsi" w:cstheme="majorBidi"/>
      <w:b/>
      <w:bCs/>
      <w:sz w:val="32"/>
      <w:szCs w:val="32"/>
    </w:rPr>
  </w:style>
  <w:style w:type="character" w:customStyle="1" w:styleId="a4">
    <w:name w:val="标题 字符"/>
    <w:aliases w:val="样式4标题 字符"/>
    <w:basedOn w:val="a1"/>
    <w:link w:val="a"/>
    <w:uiPriority w:val="10"/>
    <w:rsid w:val="00AF3214"/>
    <w:rPr>
      <w:rFonts w:asciiTheme="majorHAnsi" w:eastAsia="微软雅黑" w:hAnsiTheme="majorHAnsi" w:cstheme="majorBidi"/>
      <w:b/>
      <w:bCs/>
      <w:sz w:val="32"/>
      <w:szCs w:val="32"/>
    </w:rPr>
  </w:style>
  <w:style w:type="paragraph" w:styleId="a5">
    <w:name w:val="No Spacing"/>
    <w:uiPriority w:val="1"/>
    <w:qFormat/>
    <w:rsid w:val="00BB49FA"/>
    <w:pPr>
      <w:widowControl w:val="0"/>
      <w:jc w:val="both"/>
    </w:pPr>
  </w:style>
  <w:style w:type="paragraph" w:styleId="a6">
    <w:name w:val="Subtitle"/>
    <w:basedOn w:val="a0"/>
    <w:next w:val="a0"/>
    <w:link w:val="a7"/>
    <w:uiPriority w:val="11"/>
    <w:qFormat/>
    <w:rsid w:val="00E360AA"/>
    <w:pPr>
      <w:spacing w:before="240" w:after="60" w:line="312" w:lineRule="auto"/>
      <w:jc w:val="center"/>
      <w:outlineLvl w:val="1"/>
    </w:pPr>
    <w:rPr>
      <w:b/>
      <w:bCs/>
      <w:kern w:val="28"/>
      <w:sz w:val="32"/>
      <w:szCs w:val="32"/>
    </w:rPr>
  </w:style>
  <w:style w:type="character" w:customStyle="1" w:styleId="a7">
    <w:name w:val="副标题 字符"/>
    <w:basedOn w:val="a1"/>
    <w:link w:val="a6"/>
    <w:uiPriority w:val="11"/>
    <w:rsid w:val="00E360AA"/>
    <w:rPr>
      <w:b/>
      <w:bCs/>
      <w:kern w:val="28"/>
      <w:sz w:val="32"/>
      <w:szCs w:val="32"/>
    </w:rPr>
  </w:style>
  <w:style w:type="character" w:customStyle="1" w:styleId="md-plain">
    <w:name w:val="md-plain"/>
    <w:basedOn w:val="a1"/>
    <w:rsid w:val="00E91E0F"/>
  </w:style>
  <w:style w:type="paragraph" w:customStyle="1" w:styleId="md-end-block">
    <w:name w:val="md-end-block"/>
    <w:basedOn w:val="a0"/>
    <w:rsid w:val="00E91E0F"/>
    <w:pPr>
      <w:widowControl/>
      <w:spacing w:before="100" w:beforeAutospacing="1" w:after="100" w:afterAutospacing="1"/>
      <w:jc w:val="left"/>
    </w:pPr>
    <w:rPr>
      <w:rFonts w:ascii="宋体" w:eastAsia="宋体" w:hAnsi="宋体" w:cs="宋体"/>
      <w:kern w:val="0"/>
      <w:sz w:val="24"/>
    </w:rPr>
  </w:style>
  <w:style w:type="character" w:styleId="HTML">
    <w:name w:val="HTML Code"/>
    <w:basedOn w:val="a1"/>
    <w:uiPriority w:val="99"/>
    <w:semiHidden/>
    <w:unhideWhenUsed/>
    <w:rsid w:val="00EB2265"/>
    <w:rPr>
      <w:rFonts w:ascii="宋体" w:eastAsia="宋体" w:hAnsi="宋体" w:cs="宋体"/>
      <w:sz w:val="24"/>
      <w:szCs w:val="24"/>
    </w:rPr>
  </w:style>
  <w:style w:type="character" w:customStyle="1" w:styleId="md-softbreak">
    <w:name w:val="md-softbreak"/>
    <w:basedOn w:val="a1"/>
    <w:rsid w:val="00EB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2783">
      <w:bodyDiv w:val="1"/>
      <w:marLeft w:val="0"/>
      <w:marRight w:val="0"/>
      <w:marTop w:val="0"/>
      <w:marBottom w:val="0"/>
      <w:divBdr>
        <w:top w:val="none" w:sz="0" w:space="0" w:color="auto"/>
        <w:left w:val="none" w:sz="0" w:space="0" w:color="auto"/>
        <w:bottom w:val="none" w:sz="0" w:space="0" w:color="auto"/>
        <w:right w:val="none" w:sz="0" w:space="0" w:color="auto"/>
      </w:divBdr>
    </w:div>
    <w:div w:id="874193098">
      <w:bodyDiv w:val="1"/>
      <w:marLeft w:val="0"/>
      <w:marRight w:val="0"/>
      <w:marTop w:val="0"/>
      <w:marBottom w:val="0"/>
      <w:divBdr>
        <w:top w:val="none" w:sz="0" w:space="0" w:color="auto"/>
        <w:left w:val="none" w:sz="0" w:space="0" w:color="auto"/>
        <w:bottom w:val="none" w:sz="0" w:space="0" w:color="auto"/>
        <w:right w:val="none" w:sz="0" w:space="0" w:color="auto"/>
      </w:divBdr>
    </w:div>
    <w:div w:id="894463180">
      <w:bodyDiv w:val="1"/>
      <w:marLeft w:val="0"/>
      <w:marRight w:val="0"/>
      <w:marTop w:val="0"/>
      <w:marBottom w:val="0"/>
      <w:divBdr>
        <w:top w:val="none" w:sz="0" w:space="0" w:color="auto"/>
        <w:left w:val="none" w:sz="0" w:space="0" w:color="auto"/>
        <w:bottom w:val="none" w:sz="0" w:space="0" w:color="auto"/>
        <w:right w:val="none" w:sz="0" w:space="0" w:color="auto"/>
      </w:divBdr>
    </w:div>
    <w:div w:id="1086733709">
      <w:bodyDiv w:val="1"/>
      <w:marLeft w:val="0"/>
      <w:marRight w:val="0"/>
      <w:marTop w:val="0"/>
      <w:marBottom w:val="0"/>
      <w:divBdr>
        <w:top w:val="none" w:sz="0" w:space="0" w:color="auto"/>
        <w:left w:val="none" w:sz="0" w:space="0" w:color="auto"/>
        <w:bottom w:val="none" w:sz="0" w:space="0" w:color="auto"/>
        <w:right w:val="none" w:sz="0" w:space="0" w:color="auto"/>
      </w:divBdr>
    </w:div>
    <w:div w:id="1505824474">
      <w:bodyDiv w:val="1"/>
      <w:marLeft w:val="0"/>
      <w:marRight w:val="0"/>
      <w:marTop w:val="0"/>
      <w:marBottom w:val="0"/>
      <w:divBdr>
        <w:top w:val="none" w:sz="0" w:space="0" w:color="auto"/>
        <w:left w:val="none" w:sz="0" w:space="0" w:color="auto"/>
        <w:bottom w:val="none" w:sz="0" w:space="0" w:color="auto"/>
        <w:right w:val="none" w:sz="0" w:space="0" w:color="auto"/>
      </w:divBdr>
    </w:div>
    <w:div w:id="1512449257">
      <w:bodyDiv w:val="1"/>
      <w:marLeft w:val="0"/>
      <w:marRight w:val="0"/>
      <w:marTop w:val="0"/>
      <w:marBottom w:val="0"/>
      <w:divBdr>
        <w:top w:val="none" w:sz="0" w:space="0" w:color="auto"/>
        <w:left w:val="none" w:sz="0" w:space="0" w:color="auto"/>
        <w:bottom w:val="none" w:sz="0" w:space="0" w:color="auto"/>
        <w:right w:val="none" w:sz="0" w:space="0" w:color="auto"/>
      </w:divBdr>
    </w:div>
    <w:div w:id="1549221988">
      <w:bodyDiv w:val="1"/>
      <w:marLeft w:val="0"/>
      <w:marRight w:val="0"/>
      <w:marTop w:val="0"/>
      <w:marBottom w:val="0"/>
      <w:divBdr>
        <w:top w:val="none" w:sz="0" w:space="0" w:color="auto"/>
        <w:left w:val="none" w:sz="0" w:space="0" w:color="auto"/>
        <w:bottom w:val="none" w:sz="0" w:space="0" w:color="auto"/>
        <w:right w:val="none" w:sz="0" w:space="0" w:color="auto"/>
      </w:divBdr>
    </w:div>
    <w:div w:id="1906450061">
      <w:bodyDiv w:val="1"/>
      <w:marLeft w:val="0"/>
      <w:marRight w:val="0"/>
      <w:marTop w:val="0"/>
      <w:marBottom w:val="0"/>
      <w:divBdr>
        <w:top w:val="none" w:sz="0" w:space="0" w:color="auto"/>
        <w:left w:val="none" w:sz="0" w:space="0" w:color="auto"/>
        <w:bottom w:val="none" w:sz="0" w:space="0" w:color="auto"/>
        <w:right w:val="none" w:sz="0" w:space="0" w:color="auto"/>
      </w:divBdr>
    </w:div>
    <w:div w:id="1913395217">
      <w:bodyDiv w:val="1"/>
      <w:marLeft w:val="0"/>
      <w:marRight w:val="0"/>
      <w:marTop w:val="0"/>
      <w:marBottom w:val="0"/>
      <w:divBdr>
        <w:top w:val="none" w:sz="0" w:space="0" w:color="auto"/>
        <w:left w:val="none" w:sz="0" w:space="0" w:color="auto"/>
        <w:bottom w:val="none" w:sz="0" w:space="0" w:color="auto"/>
        <w:right w:val="none" w:sz="0" w:space="0" w:color="auto"/>
      </w:divBdr>
    </w:div>
    <w:div w:id="20590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dss/Library/Group%20Containers/UBF8T346G9.Office/User%20Content.localized/Templates.localized/&#22810;&#32423;&#26631;&#39064;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A119-8DB3-C24A-8D18-5C1F425A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多级标题2.dotx</Template>
  <TotalTime>44</TotalTime>
  <Pages>3</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武太宗</cp:lastModifiedBy>
  <cp:revision>10</cp:revision>
  <dcterms:created xsi:type="dcterms:W3CDTF">2021-06-28T03:48:00Z</dcterms:created>
  <dcterms:modified xsi:type="dcterms:W3CDTF">2021-06-29T03:35:00Z</dcterms:modified>
</cp:coreProperties>
</file>